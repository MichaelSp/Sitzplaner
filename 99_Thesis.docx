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727" w:rsidRDefault="003C2727" w:rsidP="003C2727">
      <w:pPr>
        <w:spacing w:after="0"/>
      </w:pPr>
    </w:p>
    <w:p w:rsidR="003C2727" w:rsidRDefault="00520384" w:rsidP="00520384">
      <w:pPr>
        <w:tabs>
          <w:tab w:val="left" w:pos="5267"/>
        </w:tabs>
        <w:spacing w:after="0"/>
      </w:pPr>
      <w:r>
        <w:tab/>
      </w:r>
    </w:p>
    <w:p w:rsidR="003C2727" w:rsidRDefault="003C2727" w:rsidP="003C2727">
      <w:pPr>
        <w:spacing w:after="0"/>
      </w:pPr>
    </w:p>
    <w:p w:rsidR="00B72957" w:rsidRPr="00097561" w:rsidRDefault="00097561" w:rsidP="003C2727">
      <w:pPr>
        <w:pStyle w:val="Textkrper"/>
        <w:jc w:val="center"/>
        <w:rPr>
          <w:b w:val="0"/>
          <w:sz w:val="32"/>
        </w:rPr>
      </w:pPr>
      <w:r w:rsidRPr="00097561">
        <w:rPr>
          <w:i/>
          <w:sz w:val="32"/>
          <w:szCs w:val="28"/>
        </w:rPr>
        <w:t>„</w:t>
      </w:r>
      <w:r w:rsidR="00A42755" w:rsidRPr="00A42755">
        <w:rPr>
          <w:i/>
          <w:sz w:val="32"/>
          <w:szCs w:val="28"/>
        </w:rPr>
        <w:t xml:space="preserve">Optimaler </w:t>
      </w:r>
      <w:proofErr w:type="spellStart"/>
      <w:r w:rsidR="00A42755" w:rsidRPr="00A42755">
        <w:rPr>
          <w:i/>
          <w:sz w:val="32"/>
          <w:szCs w:val="28"/>
        </w:rPr>
        <w:t>Sitzplan</w:t>
      </w:r>
      <w:proofErr w:type="spellEnd"/>
      <w:r w:rsidR="00A42755" w:rsidRPr="00A42755">
        <w:rPr>
          <w:i/>
          <w:sz w:val="32"/>
          <w:szCs w:val="28"/>
        </w:rPr>
        <w:t xml:space="preserve"> im Klassenraum auf Basis </w:t>
      </w:r>
      <w:r w:rsidR="00A42755">
        <w:rPr>
          <w:i/>
          <w:sz w:val="32"/>
          <w:szCs w:val="28"/>
        </w:rPr>
        <w:br/>
      </w:r>
      <w:r w:rsidR="00A42755" w:rsidRPr="00A42755">
        <w:rPr>
          <w:i/>
          <w:sz w:val="32"/>
          <w:szCs w:val="28"/>
        </w:rPr>
        <w:t>evolutionärer Algorithmen</w:t>
      </w:r>
      <w:r w:rsidRPr="00097561">
        <w:rPr>
          <w:i/>
          <w:sz w:val="32"/>
          <w:szCs w:val="28"/>
        </w:rPr>
        <w:t>“</w:t>
      </w:r>
    </w:p>
    <w:p w:rsidR="003C2727" w:rsidRDefault="003C2727" w:rsidP="00132B47"/>
    <w:p w:rsidR="003C2727" w:rsidRPr="00A0758D" w:rsidRDefault="003C2727" w:rsidP="00132B47"/>
    <w:p w:rsidR="003C2727" w:rsidRPr="007F24B4" w:rsidRDefault="00A42755" w:rsidP="003C2727">
      <w:pPr>
        <w:spacing w:after="0"/>
        <w:jc w:val="center"/>
        <w:rPr>
          <w:b/>
          <w:sz w:val="32"/>
        </w:rPr>
      </w:pPr>
      <w:r>
        <w:rPr>
          <w:b/>
          <w:sz w:val="32"/>
        </w:rPr>
        <w:t>Studienarbeit II</w:t>
      </w:r>
    </w:p>
    <w:p w:rsidR="003C2727" w:rsidRPr="00A0758D" w:rsidRDefault="003C2727" w:rsidP="003C2727">
      <w:pPr>
        <w:spacing w:after="0"/>
      </w:pPr>
    </w:p>
    <w:p w:rsidR="003C2727" w:rsidRPr="00A0758D" w:rsidRDefault="003C2727" w:rsidP="003C2727">
      <w:pPr>
        <w:spacing w:after="0"/>
      </w:pPr>
    </w:p>
    <w:p w:rsidR="003C2727" w:rsidRPr="00A0758D" w:rsidRDefault="003C2727" w:rsidP="003C2727">
      <w:pPr>
        <w:spacing w:after="0"/>
        <w:jc w:val="center"/>
      </w:pPr>
      <w:r w:rsidRPr="00A0758D">
        <w:t>für die Prüfung zum</w:t>
      </w:r>
    </w:p>
    <w:p w:rsidR="003C2727" w:rsidRPr="003C2727" w:rsidRDefault="003C2727" w:rsidP="003C2727">
      <w:pPr>
        <w:spacing w:after="0"/>
        <w:jc w:val="center"/>
        <w:rPr>
          <w:i/>
        </w:rPr>
      </w:pPr>
      <w:r w:rsidRPr="003C2727">
        <w:t xml:space="preserve">Bachelor </w:t>
      </w:r>
      <w:proofErr w:type="spellStart"/>
      <w:r w:rsidRPr="003C2727">
        <w:t>of</w:t>
      </w:r>
      <w:proofErr w:type="spellEnd"/>
      <w:r w:rsidRPr="003C2727">
        <w:t xml:space="preserve"> Science</w:t>
      </w:r>
    </w:p>
    <w:p w:rsidR="003C2727" w:rsidRPr="003C2727" w:rsidRDefault="003C2727" w:rsidP="003C2727">
      <w:pPr>
        <w:spacing w:after="0"/>
      </w:pPr>
    </w:p>
    <w:p w:rsidR="003C2727" w:rsidRPr="003C2727" w:rsidRDefault="003C2727" w:rsidP="003C2727">
      <w:pPr>
        <w:spacing w:after="0"/>
      </w:pPr>
    </w:p>
    <w:p w:rsidR="003C2727" w:rsidRPr="00A0758D" w:rsidRDefault="003C2727" w:rsidP="003C2727">
      <w:pPr>
        <w:spacing w:after="0"/>
        <w:jc w:val="center"/>
      </w:pPr>
      <w:r w:rsidRPr="00A0758D">
        <w:t>der Angewandten Informatik</w:t>
      </w:r>
    </w:p>
    <w:p w:rsidR="003C2727" w:rsidRPr="00A0758D" w:rsidRDefault="003C2727" w:rsidP="003C2727">
      <w:pPr>
        <w:spacing w:after="0"/>
        <w:jc w:val="center"/>
      </w:pPr>
      <w:r w:rsidRPr="00A0758D">
        <w:t>an der Dualen Hochschule Baden-Württemberg Stadt</w:t>
      </w:r>
    </w:p>
    <w:p w:rsidR="003C2727" w:rsidRPr="00A0758D" w:rsidRDefault="003C2727" w:rsidP="003C2727">
      <w:pPr>
        <w:spacing w:after="0"/>
      </w:pPr>
    </w:p>
    <w:p w:rsidR="003C2727" w:rsidRPr="00A0758D" w:rsidRDefault="003C2727" w:rsidP="003C2727">
      <w:pPr>
        <w:spacing w:after="0"/>
      </w:pPr>
    </w:p>
    <w:p w:rsidR="003C2727" w:rsidRPr="00A0758D" w:rsidRDefault="003C2727" w:rsidP="003C2727">
      <w:pPr>
        <w:spacing w:after="0"/>
        <w:jc w:val="center"/>
      </w:pPr>
      <w:r w:rsidRPr="00A0758D">
        <w:t>von</w:t>
      </w:r>
    </w:p>
    <w:p w:rsidR="003C2727" w:rsidRPr="00A0758D" w:rsidRDefault="003C2727" w:rsidP="003C2727">
      <w:pPr>
        <w:spacing w:after="0"/>
        <w:jc w:val="center"/>
      </w:pPr>
      <w:r>
        <w:t xml:space="preserve">Michael </w:t>
      </w:r>
      <w:proofErr w:type="spellStart"/>
      <w:r>
        <w:t>Sprauer</w:t>
      </w:r>
      <w:proofErr w:type="spellEnd"/>
    </w:p>
    <w:p w:rsidR="003C2727" w:rsidRPr="00A0758D" w:rsidRDefault="003C2727" w:rsidP="003C2727">
      <w:pPr>
        <w:spacing w:after="0"/>
      </w:pPr>
    </w:p>
    <w:p w:rsidR="003C2727" w:rsidRPr="00A0758D" w:rsidRDefault="003C2727" w:rsidP="003C2727">
      <w:pPr>
        <w:spacing w:after="0"/>
      </w:pPr>
    </w:p>
    <w:p w:rsidR="003C2727" w:rsidRPr="00A0758D" w:rsidRDefault="00772E45" w:rsidP="003C2727">
      <w:pPr>
        <w:spacing w:after="0"/>
        <w:jc w:val="center"/>
      </w:pPr>
      <w:r>
        <w:t>September 2013</w:t>
      </w:r>
    </w:p>
    <w:p w:rsidR="003C2727" w:rsidRPr="00A0758D" w:rsidRDefault="003C2727" w:rsidP="003C2727">
      <w:pPr>
        <w:spacing w:after="0"/>
      </w:pPr>
    </w:p>
    <w:p w:rsidR="003C2727" w:rsidRPr="00A0758D" w:rsidRDefault="003C2727" w:rsidP="003C2727">
      <w:pPr>
        <w:spacing w:after="0"/>
      </w:pPr>
    </w:p>
    <w:p w:rsidR="003C2727" w:rsidRPr="00A0758D" w:rsidRDefault="003C2727" w:rsidP="003C2727">
      <w:pPr>
        <w:tabs>
          <w:tab w:val="left" w:pos="3544"/>
        </w:tabs>
        <w:spacing w:after="0"/>
      </w:pPr>
      <w:r w:rsidRPr="00A0758D">
        <w:t>Bearbeitungszeitraum</w:t>
      </w:r>
      <w:r w:rsidRPr="00A0758D">
        <w:tab/>
      </w:r>
      <w:r w:rsidR="00A42755">
        <w:t>6. Semester</w:t>
      </w:r>
    </w:p>
    <w:p w:rsidR="003C2727" w:rsidRPr="00A0758D" w:rsidRDefault="003C2727" w:rsidP="003C2727">
      <w:pPr>
        <w:tabs>
          <w:tab w:val="left" w:pos="3544"/>
        </w:tabs>
        <w:spacing w:after="0"/>
      </w:pPr>
      <w:r w:rsidRPr="00A0758D">
        <w:t>Matrikelnummer, Kurs</w:t>
      </w:r>
      <w:r w:rsidRPr="00A0758D">
        <w:tab/>
      </w:r>
      <w:r>
        <w:t>5147809, TAI10B2</w:t>
      </w:r>
    </w:p>
    <w:p w:rsidR="003C2727" w:rsidRPr="00A0758D" w:rsidRDefault="003C2727" w:rsidP="003C2727">
      <w:pPr>
        <w:tabs>
          <w:tab w:val="left" w:pos="3544"/>
        </w:tabs>
        <w:spacing w:after="0"/>
      </w:pPr>
      <w:r w:rsidRPr="00A0758D">
        <w:t>Ausbildungsfirma</w:t>
      </w:r>
      <w:r w:rsidRPr="00A0758D">
        <w:tab/>
      </w:r>
      <w:r>
        <w:t xml:space="preserve">Thales </w:t>
      </w:r>
      <w:proofErr w:type="spellStart"/>
      <w:r>
        <w:t>Defence</w:t>
      </w:r>
      <w:proofErr w:type="spellEnd"/>
      <w:r>
        <w:t xml:space="preserve"> &amp; Security Systems GmbH, Pforzheim</w:t>
      </w:r>
    </w:p>
    <w:p w:rsidR="00772E45" w:rsidRDefault="00A42755" w:rsidP="00A42755">
      <w:pPr>
        <w:tabs>
          <w:tab w:val="left" w:pos="3544"/>
        </w:tabs>
        <w:spacing w:after="0"/>
      </w:pPr>
      <w:r>
        <w:t>Betreuer</w:t>
      </w:r>
      <w:r w:rsidR="003C2727" w:rsidRPr="00A0758D">
        <w:tab/>
      </w:r>
      <w:r>
        <w:t>Prof. Dr. H. Braun</w:t>
      </w:r>
    </w:p>
    <w:p w:rsidR="00772E45" w:rsidRDefault="00772E45">
      <w:pPr>
        <w:jc w:val="left"/>
      </w:pPr>
      <w:r>
        <w:br w:type="page"/>
      </w:r>
    </w:p>
    <w:p w:rsidR="009B7A14" w:rsidRDefault="009B7A14" w:rsidP="00B51E58">
      <w:pPr>
        <w:pStyle w:val="Anhnge"/>
      </w:pPr>
      <w:r w:rsidRPr="003F774B">
        <w:lastRenderedPageBreak/>
        <w:t>Erklärung</w:t>
      </w:r>
    </w:p>
    <w:p w:rsidR="00772E45" w:rsidRDefault="00772E45" w:rsidP="00772E45">
      <w:r>
        <w:t>gemäß § 5 (2) der „Studien- und Prüfungsordnung DHBW Technik“ vom 18. Mai 2009.</w:t>
      </w:r>
    </w:p>
    <w:p w:rsidR="00772E45" w:rsidRDefault="00772E45" w:rsidP="00772E45">
      <w:r>
        <w:t>Ich habe die vorliegende Arbeit selbstständig verfasst und keine anderen als die angeg</w:t>
      </w:r>
      <w:r>
        <w:t>e</w:t>
      </w:r>
      <w:r>
        <w:t>benen Quellen und Hilfsmittel verwendet.</w:t>
      </w:r>
    </w:p>
    <w:p w:rsidR="00772E45" w:rsidRDefault="00772E45" w:rsidP="00772E45">
      <w:r>
        <w:t xml:space="preserve">Karlsruhe, </w:t>
      </w:r>
      <w:r w:rsidR="00A42755">
        <w:t>Mai</w:t>
      </w:r>
      <w:r>
        <w:t xml:space="preserve"> 2013</w:t>
      </w:r>
    </w:p>
    <w:p w:rsidR="00772E45" w:rsidRDefault="00772E45" w:rsidP="00772E45"/>
    <w:p w:rsidR="00772E45" w:rsidRPr="00772E45" w:rsidRDefault="00772E45" w:rsidP="00772E45">
      <w:pPr>
        <w:tabs>
          <w:tab w:val="left" w:pos="3119"/>
        </w:tabs>
        <w:rPr>
          <w:u w:val="single"/>
        </w:rPr>
      </w:pPr>
      <w:r w:rsidRPr="00772E45">
        <w:rPr>
          <w:u w:val="single"/>
        </w:rPr>
        <w:tab/>
      </w:r>
    </w:p>
    <w:p w:rsidR="00772E45" w:rsidRDefault="00772E45" w:rsidP="00772E45">
      <w:pPr>
        <w:rPr>
          <w:rFonts w:ascii="Arial" w:hAnsi="Arial" w:cs="Arial"/>
        </w:rPr>
      </w:pPr>
      <w:r w:rsidRPr="00772E45">
        <w:rPr>
          <w:rFonts w:ascii="Arial" w:hAnsi="Arial" w:cs="Arial"/>
        </w:rPr>
        <w:t>MICHAEL SPRAUER</w:t>
      </w: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772E45" w:rsidRDefault="00772E45" w:rsidP="00772E45">
      <w:pPr>
        <w:rPr>
          <w:rFonts w:ascii="Arial" w:hAnsi="Arial" w:cs="Arial"/>
        </w:rPr>
      </w:pPr>
    </w:p>
    <w:p w:rsidR="00E93E59" w:rsidRDefault="00E93E59" w:rsidP="00772E45">
      <w:pPr>
        <w:rPr>
          <w:rFonts w:ascii="Arial" w:hAnsi="Arial" w:cs="Arial"/>
        </w:rPr>
      </w:pPr>
    </w:p>
    <w:p w:rsidR="00E93E59" w:rsidRDefault="00E93E59" w:rsidP="00772E45">
      <w:pPr>
        <w:rPr>
          <w:rFonts w:ascii="Arial" w:hAnsi="Arial" w:cs="Arial"/>
        </w:rPr>
      </w:pPr>
    </w:p>
    <w:p w:rsidR="00E93E59" w:rsidRPr="00772E45" w:rsidRDefault="00E93E59" w:rsidP="00772E45">
      <w:pPr>
        <w:rPr>
          <w:rFonts w:ascii="Arial" w:hAnsi="Arial" w:cs="Arial"/>
        </w:rPr>
      </w:pPr>
    </w:p>
    <w:p w:rsidR="00772E45" w:rsidRDefault="00772E45">
      <w:pPr>
        <w:jc w:val="left"/>
      </w:pPr>
      <w:r>
        <w:br w:type="page"/>
      </w:r>
    </w:p>
    <w:p w:rsidR="009B7A14" w:rsidRDefault="009B7A14" w:rsidP="00B51E58">
      <w:pPr>
        <w:pStyle w:val="Anhnge"/>
      </w:pPr>
      <w:r w:rsidRPr="003F774B">
        <w:lastRenderedPageBreak/>
        <w:t>Abstrakt</w:t>
      </w:r>
    </w:p>
    <w:p w:rsidR="00A42755" w:rsidRDefault="00A42755" w:rsidP="007431C6">
      <w:r>
        <w:t xml:space="preserve">In der Schule müssen Lehrer regelmäßig einen </w:t>
      </w:r>
      <w:proofErr w:type="spellStart"/>
      <w:r>
        <w:t>Sitzplan</w:t>
      </w:r>
      <w:proofErr w:type="spellEnd"/>
      <w:r>
        <w:t xml:space="preserve"> erstellen, um in der Klasse eine optimale Lernatmosphäre zu gewährleisten. Dabei sind viele - Teils widersprüchliche – Anforderungen zu berücksichtigen. Beispielsweise müssen einige Schüler i</w:t>
      </w:r>
      <w:r w:rsidR="009515D2">
        <w:t>n der e</w:t>
      </w:r>
      <w:r>
        <w:t>rsten Reihe sitzen, da sie eine Sehschwäche haben oder besonderer Betreuung durch den Leh</w:t>
      </w:r>
      <w:r>
        <w:t>r</w:t>
      </w:r>
      <w:r>
        <w:t>körper bedürfen. Außerdem sollen nur die Schüler nebeneinander sitzen, die sich nicht vom Lernen abhalten. Besser währen Sitznachbarn, die das Lernen fördern. Damit insg</w:t>
      </w:r>
      <w:r>
        <w:t>e</w:t>
      </w:r>
      <w:r>
        <w:t>samt das Lernen in der Klasse optimal läuft muss auch der Geräuschpegel niedrig sein. Wer sich also zu gut versteht darf auch nicht nebeneinander sitzen. Diese Herausford</w:t>
      </w:r>
      <w:r>
        <w:t>e</w:t>
      </w:r>
      <w:r>
        <w:t xml:space="preserve">rungen implizieren bereits, dass es keinen perfekten </w:t>
      </w:r>
      <w:proofErr w:type="spellStart"/>
      <w:r>
        <w:t>Sitzplan</w:t>
      </w:r>
      <w:proofErr w:type="spellEnd"/>
      <w:r>
        <w:t xml:space="preserve"> gibt. Diese Studienarbeit verwendet evolutionäre Algorithmen, um den optimalen </w:t>
      </w:r>
      <w:proofErr w:type="spellStart"/>
      <w:r>
        <w:t>Sitzplan</w:t>
      </w:r>
      <w:proofErr w:type="spellEnd"/>
      <w:r>
        <w:t xml:space="preserve"> mit den gegebenen Ei</w:t>
      </w:r>
      <w:r>
        <w:t>n</w:t>
      </w:r>
      <w:r>
        <w:t xml:space="preserve">schränkungen und Parametern zu finden. </w:t>
      </w:r>
    </w:p>
    <w:p w:rsidR="009B7A14" w:rsidRDefault="009B7A14" w:rsidP="00930503">
      <w:pPr>
        <w:pStyle w:val="Anhnge"/>
        <w:pageBreakBefore w:val="0"/>
      </w:pPr>
      <w:r w:rsidRPr="003F774B">
        <w:t>Abstract</w:t>
      </w:r>
    </w:p>
    <w:p w:rsidR="00A42755" w:rsidRPr="002D4B28" w:rsidRDefault="00D9502E" w:rsidP="00A42755">
      <w:pPr>
        <w:rPr>
          <w:lang w:val="en-GB"/>
        </w:rPr>
      </w:pPr>
      <w:r w:rsidRPr="002D4B28">
        <w:rPr>
          <w:lang w:val="en-GB"/>
        </w:rPr>
        <w:t>Creating a seat</w:t>
      </w:r>
      <w:r w:rsidR="008E24EB" w:rsidRPr="002D4B28">
        <w:rPr>
          <w:lang w:val="en-GB"/>
        </w:rPr>
        <w:t>ing</w:t>
      </w:r>
      <w:r w:rsidRPr="002D4B28">
        <w:rPr>
          <w:lang w:val="en-GB"/>
        </w:rPr>
        <w:t xml:space="preserve"> plan is a conventional task for every teacher. </w:t>
      </w:r>
      <w:r w:rsidR="009515D2">
        <w:rPr>
          <w:lang w:val="en-GB"/>
        </w:rPr>
        <w:t>A well-defined seating plan is</w:t>
      </w:r>
      <w:r w:rsidRPr="002D4B28">
        <w:rPr>
          <w:lang w:val="en-GB"/>
        </w:rPr>
        <w:t xml:space="preserve"> </w:t>
      </w:r>
      <w:r w:rsidR="009515D2">
        <w:rPr>
          <w:lang w:val="en-GB"/>
        </w:rPr>
        <w:t xml:space="preserve">mandatory </w:t>
      </w:r>
      <w:r w:rsidRPr="002D4B28">
        <w:rPr>
          <w:lang w:val="en-GB"/>
        </w:rPr>
        <w:t xml:space="preserve">for an effective learning </w:t>
      </w:r>
      <w:r w:rsidR="002C1896" w:rsidRPr="002D4B28">
        <w:rPr>
          <w:lang w:val="en-GB"/>
        </w:rPr>
        <w:t>atmosphere</w:t>
      </w:r>
      <w:r w:rsidRPr="002D4B28">
        <w:rPr>
          <w:lang w:val="en-GB"/>
        </w:rPr>
        <w:t xml:space="preserve"> in every class room. </w:t>
      </w:r>
      <w:r w:rsidR="009515D2">
        <w:rPr>
          <w:lang w:val="en-GB"/>
        </w:rPr>
        <w:t>The requir</w:t>
      </w:r>
      <w:r w:rsidR="009515D2">
        <w:rPr>
          <w:lang w:val="en-GB"/>
        </w:rPr>
        <w:t>e</w:t>
      </w:r>
      <w:r w:rsidR="009515D2">
        <w:rPr>
          <w:lang w:val="en-GB"/>
        </w:rPr>
        <w:t>ments are partly conflicting. For example some of the students have to sit in the front row</w:t>
      </w:r>
      <w:r w:rsidR="00D977A4">
        <w:rPr>
          <w:lang w:val="en-GB"/>
        </w:rPr>
        <w:t>, because they have debility of sight or need special mentoring from the teacher. Ot</w:t>
      </w:r>
      <w:r w:rsidR="00D977A4">
        <w:rPr>
          <w:lang w:val="en-GB"/>
        </w:rPr>
        <w:t>h</w:t>
      </w:r>
      <w:r w:rsidR="00D977A4">
        <w:rPr>
          <w:lang w:val="en-GB"/>
        </w:rPr>
        <w:t>er students can’t be placed next to each other, because they distract each other. In the best case the neighbours support each other. To facilitate the best possible learning env</w:t>
      </w:r>
      <w:r w:rsidR="00D977A4">
        <w:rPr>
          <w:lang w:val="en-GB"/>
        </w:rPr>
        <w:t>i</w:t>
      </w:r>
      <w:r w:rsidR="00D977A4">
        <w:rPr>
          <w:lang w:val="en-GB"/>
        </w:rPr>
        <w:t>ronment the noise level should be very low. Chatting students shouldn’t sit side by side. All these challenges already imply that there is no such thing like a perfect seating plan. This thesis uses genetic algorithms to find the best possible solution considering all the given constraints and parameters.</w:t>
      </w:r>
    </w:p>
    <w:sdt>
      <w:sdtPr>
        <w:rPr>
          <w:rFonts w:asciiTheme="minorHAnsi" w:eastAsiaTheme="minorHAnsi" w:hAnsiTheme="minorHAnsi" w:cstheme="minorBidi"/>
          <w:b w:val="0"/>
          <w:bCs w:val="0"/>
          <w:vanish/>
          <w:color w:val="auto"/>
          <w:sz w:val="24"/>
          <w:szCs w:val="24"/>
          <w:highlight w:val="yellow"/>
          <w:lang w:eastAsia="en-US"/>
        </w:rPr>
        <w:id w:val="91445053"/>
        <w:docPartObj>
          <w:docPartGallery w:val="Table of Contents"/>
          <w:docPartUnique/>
        </w:docPartObj>
      </w:sdtPr>
      <w:sdtEndPr/>
      <w:sdtContent>
        <w:p w:rsidR="009B7A14" w:rsidRPr="00824833" w:rsidRDefault="009B7A14" w:rsidP="00C57863">
          <w:pPr>
            <w:pStyle w:val="Inhaltsverzeichnisberschrift"/>
            <w:pageBreakBefore/>
            <w:rPr>
              <w:lang w:val="en-US"/>
            </w:rPr>
          </w:pPr>
          <w:proofErr w:type="spellStart"/>
          <w:r w:rsidRPr="00824833">
            <w:rPr>
              <w:lang w:val="en-US"/>
            </w:rPr>
            <w:t>Inhaltsverzeichnis</w:t>
          </w:r>
          <w:bookmarkStart w:id="0" w:name="_GoBack"/>
          <w:bookmarkEnd w:id="0"/>
          <w:proofErr w:type="spellEnd"/>
        </w:p>
        <w:p w:rsidR="005F04B9" w:rsidRDefault="009B7A14">
          <w:pPr>
            <w:pStyle w:val="Verzeichnis1"/>
            <w:rPr>
              <w:rFonts w:eastAsiaTheme="minorEastAsia"/>
              <w:noProof/>
              <w:sz w:val="22"/>
              <w:szCs w:val="22"/>
              <w:lang w:eastAsia="de-DE"/>
            </w:rPr>
          </w:pPr>
          <w:r>
            <w:fldChar w:fldCharType="begin"/>
          </w:r>
          <w:r w:rsidRPr="00D977A4">
            <w:rPr>
              <w:lang w:val="en-GB"/>
            </w:rPr>
            <w:instrText xml:space="preserve"> TOC \o "1-3" \h \z \u </w:instrText>
          </w:r>
          <w:r>
            <w:fldChar w:fldCharType="separate"/>
          </w:r>
          <w:hyperlink w:anchor="_Toc351212828" w:history="1">
            <w:r w:rsidR="005F04B9" w:rsidRPr="003672DD">
              <w:rPr>
                <w:rStyle w:val="Hyperlink"/>
                <w:noProof/>
                <w14:scene3d>
                  <w14:camera w14:prst="orthographicFront"/>
                  <w14:lightRig w14:rig="threePt" w14:dir="t">
                    <w14:rot w14:lat="0" w14:lon="0" w14:rev="0"/>
                  </w14:lightRig>
                </w14:scene3d>
              </w:rPr>
              <w:t>1.</w:t>
            </w:r>
            <w:r w:rsidR="005F04B9">
              <w:rPr>
                <w:rFonts w:eastAsiaTheme="minorEastAsia"/>
                <w:noProof/>
                <w:sz w:val="22"/>
                <w:szCs w:val="22"/>
                <w:lang w:eastAsia="de-DE"/>
              </w:rPr>
              <w:tab/>
            </w:r>
            <w:r w:rsidR="005F04B9" w:rsidRPr="003672DD">
              <w:rPr>
                <w:rStyle w:val="Hyperlink"/>
                <w:noProof/>
              </w:rPr>
              <w:t>Einleitung und Motivation</w:t>
            </w:r>
            <w:r w:rsidR="005F04B9">
              <w:rPr>
                <w:noProof/>
                <w:webHidden/>
              </w:rPr>
              <w:tab/>
            </w:r>
            <w:r w:rsidR="005F04B9">
              <w:rPr>
                <w:noProof/>
                <w:webHidden/>
              </w:rPr>
              <w:fldChar w:fldCharType="begin"/>
            </w:r>
            <w:r w:rsidR="005F04B9">
              <w:rPr>
                <w:noProof/>
                <w:webHidden/>
              </w:rPr>
              <w:instrText xml:space="preserve"> PAGEREF _Toc351212828 \h </w:instrText>
            </w:r>
            <w:r w:rsidR="005F04B9">
              <w:rPr>
                <w:noProof/>
                <w:webHidden/>
              </w:rPr>
            </w:r>
            <w:r w:rsidR="005F04B9">
              <w:rPr>
                <w:noProof/>
                <w:webHidden/>
              </w:rPr>
              <w:fldChar w:fldCharType="separate"/>
            </w:r>
            <w:r w:rsidR="00D73F7D">
              <w:rPr>
                <w:noProof/>
                <w:webHidden/>
              </w:rPr>
              <w:t>1</w:t>
            </w:r>
            <w:r w:rsidR="005F04B9">
              <w:rPr>
                <w:noProof/>
                <w:webHidden/>
              </w:rPr>
              <w:fldChar w:fldCharType="end"/>
            </w:r>
          </w:hyperlink>
        </w:p>
        <w:p w:rsidR="005F04B9" w:rsidRDefault="005F04B9">
          <w:pPr>
            <w:pStyle w:val="Verzeichnis2"/>
            <w:tabs>
              <w:tab w:val="left" w:pos="880"/>
              <w:tab w:val="right" w:leader="dot" w:pos="8777"/>
            </w:tabs>
            <w:rPr>
              <w:rFonts w:eastAsiaTheme="minorEastAsia"/>
              <w:noProof/>
              <w:sz w:val="22"/>
              <w:szCs w:val="22"/>
              <w:lang w:eastAsia="de-DE"/>
            </w:rPr>
          </w:pPr>
          <w:hyperlink w:anchor="_Toc351212829" w:history="1">
            <w:r w:rsidRPr="003672DD">
              <w:rPr>
                <w:rStyle w:val="Hyperlink"/>
                <w:noProof/>
                <w14:scene3d>
                  <w14:camera w14:prst="orthographicFront"/>
                  <w14:lightRig w14:rig="threePt" w14:dir="t">
                    <w14:rot w14:lat="0" w14:lon="0" w14:rev="0"/>
                  </w14:lightRig>
                </w14:scene3d>
              </w:rPr>
              <w:t>1.1</w:t>
            </w:r>
            <w:r>
              <w:rPr>
                <w:rFonts w:eastAsiaTheme="minorEastAsia"/>
                <w:noProof/>
                <w:sz w:val="22"/>
                <w:szCs w:val="22"/>
                <w:lang w:eastAsia="de-DE"/>
              </w:rPr>
              <w:tab/>
            </w:r>
            <w:r w:rsidRPr="003672DD">
              <w:rPr>
                <w:rStyle w:val="Hyperlink"/>
                <w:noProof/>
              </w:rPr>
              <w:t>Zielsetzung</w:t>
            </w:r>
            <w:r>
              <w:rPr>
                <w:noProof/>
                <w:webHidden/>
              </w:rPr>
              <w:tab/>
            </w:r>
            <w:r>
              <w:rPr>
                <w:noProof/>
                <w:webHidden/>
              </w:rPr>
              <w:fldChar w:fldCharType="begin"/>
            </w:r>
            <w:r>
              <w:rPr>
                <w:noProof/>
                <w:webHidden/>
              </w:rPr>
              <w:instrText xml:space="preserve"> PAGEREF _Toc351212829 \h </w:instrText>
            </w:r>
            <w:r>
              <w:rPr>
                <w:noProof/>
                <w:webHidden/>
              </w:rPr>
            </w:r>
            <w:r>
              <w:rPr>
                <w:noProof/>
                <w:webHidden/>
              </w:rPr>
              <w:fldChar w:fldCharType="separate"/>
            </w:r>
            <w:r w:rsidR="00D73F7D">
              <w:rPr>
                <w:noProof/>
                <w:webHidden/>
              </w:rPr>
              <w:t>1</w:t>
            </w:r>
            <w:r>
              <w:rPr>
                <w:noProof/>
                <w:webHidden/>
              </w:rPr>
              <w:fldChar w:fldCharType="end"/>
            </w:r>
          </w:hyperlink>
        </w:p>
        <w:p w:rsidR="005F04B9" w:rsidRDefault="005F04B9">
          <w:pPr>
            <w:pStyle w:val="Verzeichnis2"/>
            <w:tabs>
              <w:tab w:val="left" w:pos="880"/>
              <w:tab w:val="right" w:leader="dot" w:pos="8777"/>
            </w:tabs>
            <w:rPr>
              <w:rFonts w:eastAsiaTheme="minorEastAsia"/>
              <w:noProof/>
              <w:sz w:val="22"/>
              <w:szCs w:val="22"/>
              <w:lang w:eastAsia="de-DE"/>
            </w:rPr>
          </w:pPr>
          <w:hyperlink w:anchor="_Toc351212830" w:history="1">
            <w:r w:rsidRPr="003672DD">
              <w:rPr>
                <w:rStyle w:val="Hyperlink"/>
                <w:noProof/>
                <w14:scene3d>
                  <w14:camera w14:prst="orthographicFront"/>
                  <w14:lightRig w14:rig="threePt" w14:dir="t">
                    <w14:rot w14:lat="0" w14:lon="0" w14:rev="0"/>
                  </w14:lightRig>
                </w14:scene3d>
              </w:rPr>
              <w:t>1.2</w:t>
            </w:r>
            <w:r>
              <w:rPr>
                <w:rFonts w:eastAsiaTheme="minorEastAsia"/>
                <w:noProof/>
                <w:sz w:val="22"/>
                <w:szCs w:val="22"/>
                <w:lang w:eastAsia="de-DE"/>
              </w:rPr>
              <w:tab/>
            </w:r>
            <w:r w:rsidRPr="003672DD">
              <w:rPr>
                <w:rStyle w:val="Hyperlink"/>
                <w:noProof/>
              </w:rPr>
              <w:t>Wirtschaftliche Aspekte</w:t>
            </w:r>
            <w:r>
              <w:rPr>
                <w:noProof/>
                <w:webHidden/>
              </w:rPr>
              <w:tab/>
            </w:r>
            <w:r>
              <w:rPr>
                <w:noProof/>
                <w:webHidden/>
              </w:rPr>
              <w:fldChar w:fldCharType="begin"/>
            </w:r>
            <w:r>
              <w:rPr>
                <w:noProof/>
                <w:webHidden/>
              </w:rPr>
              <w:instrText xml:space="preserve"> PAGEREF _Toc351212830 \h </w:instrText>
            </w:r>
            <w:r>
              <w:rPr>
                <w:noProof/>
                <w:webHidden/>
              </w:rPr>
            </w:r>
            <w:r>
              <w:rPr>
                <w:noProof/>
                <w:webHidden/>
              </w:rPr>
              <w:fldChar w:fldCharType="separate"/>
            </w:r>
            <w:r w:rsidR="00D73F7D">
              <w:rPr>
                <w:noProof/>
                <w:webHidden/>
              </w:rPr>
              <w:t>1</w:t>
            </w:r>
            <w:r>
              <w:rPr>
                <w:noProof/>
                <w:webHidden/>
              </w:rPr>
              <w:fldChar w:fldCharType="end"/>
            </w:r>
          </w:hyperlink>
        </w:p>
        <w:p w:rsidR="005F04B9" w:rsidRDefault="005F04B9">
          <w:pPr>
            <w:pStyle w:val="Verzeichnis2"/>
            <w:tabs>
              <w:tab w:val="left" w:pos="880"/>
              <w:tab w:val="right" w:leader="dot" w:pos="8777"/>
            </w:tabs>
            <w:rPr>
              <w:rFonts w:eastAsiaTheme="minorEastAsia"/>
              <w:noProof/>
              <w:sz w:val="22"/>
              <w:szCs w:val="22"/>
              <w:lang w:eastAsia="de-DE"/>
            </w:rPr>
          </w:pPr>
          <w:hyperlink w:anchor="_Toc351212831" w:history="1">
            <w:r w:rsidRPr="003672DD">
              <w:rPr>
                <w:rStyle w:val="Hyperlink"/>
                <w:noProof/>
                <w14:scene3d>
                  <w14:camera w14:prst="orthographicFront"/>
                  <w14:lightRig w14:rig="threePt" w14:dir="t">
                    <w14:rot w14:lat="0" w14:lon="0" w14:rev="0"/>
                  </w14:lightRig>
                </w14:scene3d>
              </w:rPr>
              <w:t>1.3</w:t>
            </w:r>
            <w:r>
              <w:rPr>
                <w:rFonts w:eastAsiaTheme="minorEastAsia"/>
                <w:noProof/>
                <w:sz w:val="22"/>
                <w:szCs w:val="22"/>
                <w:lang w:eastAsia="de-DE"/>
              </w:rPr>
              <w:tab/>
            </w:r>
            <w:r w:rsidRPr="003672DD">
              <w:rPr>
                <w:rStyle w:val="Hyperlink"/>
                <w:noProof/>
              </w:rPr>
              <w:t>Gliederung der Arbeit</w:t>
            </w:r>
            <w:r>
              <w:rPr>
                <w:noProof/>
                <w:webHidden/>
              </w:rPr>
              <w:tab/>
            </w:r>
            <w:r>
              <w:rPr>
                <w:noProof/>
                <w:webHidden/>
              </w:rPr>
              <w:fldChar w:fldCharType="begin"/>
            </w:r>
            <w:r>
              <w:rPr>
                <w:noProof/>
                <w:webHidden/>
              </w:rPr>
              <w:instrText xml:space="preserve"> PAGEREF _Toc351212831 \h </w:instrText>
            </w:r>
            <w:r>
              <w:rPr>
                <w:noProof/>
                <w:webHidden/>
              </w:rPr>
            </w:r>
            <w:r>
              <w:rPr>
                <w:noProof/>
                <w:webHidden/>
              </w:rPr>
              <w:fldChar w:fldCharType="separate"/>
            </w:r>
            <w:r w:rsidR="00D73F7D">
              <w:rPr>
                <w:noProof/>
                <w:webHidden/>
              </w:rPr>
              <w:t>1</w:t>
            </w:r>
            <w:r>
              <w:rPr>
                <w:noProof/>
                <w:webHidden/>
              </w:rPr>
              <w:fldChar w:fldCharType="end"/>
            </w:r>
          </w:hyperlink>
        </w:p>
        <w:p w:rsidR="005F04B9" w:rsidRDefault="005F04B9">
          <w:pPr>
            <w:pStyle w:val="Verzeichnis1"/>
            <w:rPr>
              <w:rFonts w:eastAsiaTheme="minorEastAsia"/>
              <w:noProof/>
              <w:sz w:val="22"/>
              <w:szCs w:val="22"/>
              <w:lang w:eastAsia="de-DE"/>
            </w:rPr>
          </w:pPr>
          <w:hyperlink w:anchor="_Toc351212832" w:history="1">
            <w:r w:rsidRPr="003672DD">
              <w:rPr>
                <w:rStyle w:val="Hyperlink"/>
                <w:noProof/>
                <w14:scene3d>
                  <w14:camera w14:prst="orthographicFront"/>
                  <w14:lightRig w14:rig="threePt" w14:dir="t">
                    <w14:rot w14:lat="0" w14:lon="0" w14:rev="0"/>
                  </w14:lightRig>
                </w14:scene3d>
              </w:rPr>
              <w:t>2.</w:t>
            </w:r>
            <w:r>
              <w:rPr>
                <w:rFonts w:eastAsiaTheme="minorEastAsia"/>
                <w:noProof/>
                <w:sz w:val="22"/>
                <w:szCs w:val="22"/>
                <w:lang w:eastAsia="de-DE"/>
              </w:rPr>
              <w:tab/>
            </w:r>
            <w:r w:rsidRPr="003672DD">
              <w:rPr>
                <w:rStyle w:val="Hyperlink"/>
                <w:noProof/>
              </w:rPr>
              <w:t>Grundlagen: Evolutionäre Algorithmen</w:t>
            </w:r>
            <w:r>
              <w:rPr>
                <w:noProof/>
                <w:webHidden/>
              </w:rPr>
              <w:tab/>
            </w:r>
            <w:r>
              <w:rPr>
                <w:noProof/>
                <w:webHidden/>
              </w:rPr>
              <w:fldChar w:fldCharType="begin"/>
            </w:r>
            <w:r>
              <w:rPr>
                <w:noProof/>
                <w:webHidden/>
              </w:rPr>
              <w:instrText xml:space="preserve"> PAGEREF _Toc351212832 \h </w:instrText>
            </w:r>
            <w:r>
              <w:rPr>
                <w:noProof/>
                <w:webHidden/>
              </w:rPr>
            </w:r>
            <w:r>
              <w:rPr>
                <w:noProof/>
                <w:webHidden/>
              </w:rPr>
              <w:fldChar w:fldCharType="separate"/>
            </w:r>
            <w:r w:rsidR="00D73F7D">
              <w:rPr>
                <w:noProof/>
                <w:webHidden/>
              </w:rPr>
              <w:t>3</w:t>
            </w:r>
            <w:r>
              <w:rPr>
                <w:noProof/>
                <w:webHidden/>
              </w:rPr>
              <w:fldChar w:fldCharType="end"/>
            </w:r>
          </w:hyperlink>
        </w:p>
        <w:p w:rsidR="005F04B9" w:rsidRDefault="005F04B9">
          <w:pPr>
            <w:pStyle w:val="Verzeichnis2"/>
            <w:tabs>
              <w:tab w:val="left" w:pos="880"/>
              <w:tab w:val="right" w:leader="dot" w:pos="8777"/>
            </w:tabs>
            <w:rPr>
              <w:rFonts w:eastAsiaTheme="minorEastAsia"/>
              <w:noProof/>
              <w:sz w:val="22"/>
              <w:szCs w:val="22"/>
              <w:lang w:eastAsia="de-DE"/>
            </w:rPr>
          </w:pPr>
          <w:hyperlink w:anchor="_Toc351212833" w:history="1">
            <w:r w:rsidRPr="003672DD">
              <w:rPr>
                <w:rStyle w:val="Hyperlink"/>
                <w:noProof/>
                <w14:scene3d>
                  <w14:camera w14:prst="orthographicFront"/>
                  <w14:lightRig w14:rig="threePt" w14:dir="t">
                    <w14:rot w14:lat="0" w14:lon="0" w14:rev="0"/>
                  </w14:lightRig>
                </w14:scene3d>
              </w:rPr>
              <w:t>2.1</w:t>
            </w:r>
            <w:r>
              <w:rPr>
                <w:rFonts w:eastAsiaTheme="minorEastAsia"/>
                <w:noProof/>
                <w:sz w:val="22"/>
                <w:szCs w:val="22"/>
                <w:lang w:eastAsia="de-DE"/>
              </w:rPr>
              <w:tab/>
            </w:r>
            <w:r w:rsidRPr="003672DD">
              <w:rPr>
                <w:rStyle w:val="Hyperlink"/>
                <w:noProof/>
              </w:rPr>
              <w:t>Representation</w:t>
            </w:r>
            <w:r>
              <w:rPr>
                <w:noProof/>
                <w:webHidden/>
              </w:rPr>
              <w:tab/>
            </w:r>
            <w:r>
              <w:rPr>
                <w:noProof/>
                <w:webHidden/>
              </w:rPr>
              <w:fldChar w:fldCharType="begin"/>
            </w:r>
            <w:r>
              <w:rPr>
                <w:noProof/>
                <w:webHidden/>
              </w:rPr>
              <w:instrText xml:space="preserve"> PAGEREF _Toc351212833 \h </w:instrText>
            </w:r>
            <w:r>
              <w:rPr>
                <w:noProof/>
                <w:webHidden/>
              </w:rPr>
            </w:r>
            <w:r>
              <w:rPr>
                <w:noProof/>
                <w:webHidden/>
              </w:rPr>
              <w:fldChar w:fldCharType="separate"/>
            </w:r>
            <w:r w:rsidR="00D73F7D">
              <w:rPr>
                <w:noProof/>
                <w:webHidden/>
              </w:rPr>
              <w:t>4</w:t>
            </w:r>
            <w:r>
              <w:rPr>
                <w:noProof/>
                <w:webHidden/>
              </w:rPr>
              <w:fldChar w:fldCharType="end"/>
            </w:r>
          </w:hyperlink>
        </w:p>
        <w:p w:rsidR="005F04B9" w:rsidRDefault="005F04B9">
          <w:pPr>
            <w:pStyle w:val="Verzeichnis2"/>
            <w:tabs>
              <w:tab w:val="left" w:pos="880"/>
              <w:tab w:val="right" w:leader="dot" w:pos="8777"/>
            </w:tabs>
            <w:rPr>
              <w:rFonts w:eastAsiaTheme="minorEastAsia"/>
              <w:noProof/>
              <w:sz w:val="22"/>
              <w:szCs w:val="22"/>
              <w:lang w:eastAsia="de-DE"/>
            </w:rPr>
          </w:pPr>
          <w:hyperlink w:anchor="_Toc351212834" w:history="1">
            <w:r w:rsidRPr="003672DD">
              <w:rPr>
                <w:rStyle w:val="Hyperlink"/>
                <w:noProof/>
                <w14:scene3d>
                  <w14:camera w14:prst="orthographicFront"/>
                  <w14:lightRig w14:rig="threePt" w14:dir="t">
                    <w14:rot w14:lat="0" w14:lon="0" w14:rev="0"/>
                  </w14:lightRig>
                </w14:scene3d>
              </w:rPr>
              <w:t>2.2</w:t>
            </w:r>
            <w:r>
              <w:rPr>
                <w:rFonts w:eastAsiaTheme="minorEastAsia"/>
                <w:noProof/>
                <w:sz w:val="22"/>
                <w:szCs w:val="22"/>
                <w:lang w:eastAsia="de-DE"/>
              </w:rPr>
              <w:tab/>
            </w:r>
            <w:r w:rsidRPr="003672DD">
              <w:rPr>
                <w:rStyle w:val="Hyperlink"/>
                <w:noProof/>
              </w:rPr>
              <w:t>Greedy</w:t>
            </w:r>
            <w:r>
              <w:rPr>
                <w:noProof/>
                <w:webHidden/>
              </w:rPr>
              <w:tab/>
            </w:r>
            <w:r>
              <w:rPr>
                <w:noProof/>
                <w:webHidden/>
              </w:rPr>
              <w:fldChar w:fldCharType="begin"/>
            </w:r>
            <w:r>
              <w:rPr>
                <w:noProof/>
                <w:webHidden/>
              </w:rPr>
              <w:instrText xml:space="preserve"> PAGEREF _Toc351212834 \h </w:instrText>
            </w:r>
            <w:r>
              <w:rPr>
                <w:noProof/>
                <w:webHidden/>
              </w:rPr>
            </w:r>
            <w:r>
              <w:rPr>
                <w:noProof/>
                <w:webHidden/>
              </w:rPr>
              <w:fldChar w:fldCharType="separate"/>
            </w:r>
            <w:r w:rsidR="00D73F7D">
              <w:rPr>
                <w:noProof/>
                <w:webHidden/>
              </w:rPr>
              <w:t>4</w:t>
            </w:r>
            <w:r>
              <w:rPr>
                <w:noProof/>
                <w:webHidden/>
              </w:rPr>
              <w:fldChar w:fldCharType="end"/>
            </w:r>
          </w:hyperlink>
        </w:p>
        <w:p w:rsidR="005F04B9" w:rsidRDefault="005F04B9">
          <w:pPr>
            <w:pStyle w:val="Verzeichnis2"/>
            <w:tabs>
              <w:tab w:val="left" w:pos="880"/>
              <w:tab w:val="right" w:leader="dot" w:pos="8777"/>
            </w:tabs>
            <w:rPr>
              <w:rFonts w:eastAsiaTheme="minorEastAsia"/>
              <w:noProof/>
              <w:sz w:val="22"/>
              <w:szCs w:val="22"/>
              <w:lang w:eastAsia="de-DE"/>
            </w:rPr>
          </w:pPr>
          <w:hyperlink w:anchor="_Toc351212835" w:history="1">
            <w:r w:rsidRPr="003672DD">
              <w:rPr>
                <w:rStyle w:val="Hyperlink"/>
                <w:noProof/>
                <w14:scene3d>
                  <w14:camera w14:prst="orthographicFront"/>
                  <w14:lightRig w14:rig="threePt" w14:dir="t">
                    <w14:rot w14:lat="0" w14:lon="0" w14:rev="0"/>
                  </w14:lightRig>
                </w14:scene3d>
              </w:rPr>
              <w:t>2.3</w:t>
            </w:r>
            <w:r>
              <w:rPr>
                <w:rFonts w:eastAsiaTheme="minorEastAsia"/>
                <w:noProof/>
                <w:sz w:val="22"/>
                <w:szCs w:val="22"/>
                <w:lang w:eastAsia="de-DE"/>
              </w:rPr>
              <w:tab/>
            </w:r>
            <w:r w:rsidRPr="003672DD">
              <w:rPr>
                <w:rStyle w:val="Hyperlink"/>
                <w:noProof/>
              </w:rPr>
              <w:t>Fitness-Funktion</w:t>
            </w:r>
            <w:r>
              <w:rPr>
                <w:noProof/>
                <w:webHidden/>
              </w:rPr>
              <w:tab/>
            </w:r>
            <w:r>
              <w:rPr>
                <w:noProof/>
                <w:webHidden/>
              </w:rPr>
              <w:fldChar w:fldCharType="begin"/>
            </w:r>
            <w:r>
              <w:rPr>
                <w:noProof/>
                <w:webHidden/>
              </w:rPr>
              <w:instrText xml:space="preserve"> PAGEREF _Toc351212835 \h </w:instrText>
            </w:r>
            <w:r>
              <w:rPr>
                <w:noProof/>
                <w:webHidden/>
              </w:rPr>
            </w:r>
            <w:r>
              <w:rPr>
                <w:noProof/>
                <w:webHidden/>
              </w:rPr>
              <w:fldChar w:fldCharType="separate"/>
            </w:r>
            <w:r w:rsidR="00D73F7D">
              <w:rPr>
                <w:noProof/>
                <w:webHidden/>
              </w:rPr>
              <w:t>4</w:t>
            </w:r>
            <w:r>
              <w:rPr>
                <w:noProof/>
                <w:webHidden/>
              </w:rPr>
              <w:fldChar w:fldCharType="end"/>
            </w:r>
          </w:hyperlink>
        </w:p>
        <w:p w:rsidR="005F04B9" w:rsidRDefault="005F04B9">
          <w:pPr>
            <w:pStyle w:val="Verzeichnis2"/>
            <w:tabs>
              <w:tab w:val="left" w:pos="880"/>
              <w:tab w:val="right" w:leader="dot" w:pos="8777"/>
            </w:tabs>
            <w:rPr>
              <w:rFonts w:eastAsiaTheme="minorEastAsia"/>
              <w:noProof/>
              <w:sz w:val="22"/>
              <w:szCs w:val="22"/>
              <w:lang w:eastAsia="de-DE"/>
            </w:rPr>
          </w:pPr>
          <w:hyperlink w:anchor="_Toc351212836" w:history="1">
            <w:r w:rsidRPr="003672DD">
              <w:rPr>
                <w:rStyle w:val="Hyperlink"/>
                <w:noProof/>
                <w14:scene3d>
                  <w14:camera w14:prst="orthographicFront"/>
                  <w14:lightRig w14:rig="threePt" w14:dir="t">
                    <w14:rot w14:lat="0" w14:lon="0" w14:rev="0"/>
                  </w14:lightRig>
                </w14:scene3d>
              </w:rPr>
              <w:t>2.4</w:t>
            </w:r>
            <w:r>
              <w:rPr>
                <w:rFonts w:eastAsiaTheme="minorEastAsia"/>
                <w:noProof/>
                <w:sz w:val="22"/>
                <w:szCs w:val="22"/>
                <w:lang w:eastAsia="de-DE"/>
              </w:rPr>
              <w:tab/>
            </w:r>
            <w:r w:rsidRPr="003672DD">
              <w:rPr>
                <w:rStyle w:val="Hyperlink"/>
                <w:noProof/>
              </w:rPr>
              <w:t>Mutationsoperatoren</w:t>
            </w:r>
            <w:r>
              <w:rPr>
                <w:noProof/>
                <w:webHidden/>
              </w:rPr>
              <w:tab/>
            </w:r>
            <w:r>
              <w:rPr>
                <w:noProof/>
                <w:webHidden/>
              </w:rPr>
              <w:fldChar w:fldCharType="begin"/>
            </w:r>
            <w:r>
              <w:rPr>
                <w:noProof/>
                <w:webHidden/>
              </w:rPr>
              <w:instrText xml:space="preserve"> PAGEREF _Toc351212836 \h </w:instrText>
            </w:r>
            <w:r>
              <w:rPr>
                <w:noProof/>
                <w:webHidden/>
              </w:rPr>
            </w:r>
            <w:r>
              <w:rPr>
                <w:noProof/>
                <w:webHidden/>
              </w:rPr>
              <w:fldChar w:fldCharType="separate"/>
            </w:r>
            <w:r w:rsidR="00D73F7D">
              <w:rPr>
                <w:noProof/>
                <w:webHidden/>
              </w:rPr>
              <w:t>4</w:t>
            </w:r>
            <w:r>
              <w:rPr>
                <w:noProof/>
                <w:webHidden/>
              </w:rPr>
              <w:fldChar w:fldCharType="end"/>
            </w:r>
          </w:hyperlink>
        </w:p>
        <w:p w:rsidR="005F04B9" w:rsidRDefault="005F04B9">
          <w:pPr>
            <w:pStyle w:val="Verzeichnis2"/>
            <w:tabs>
              <w:tab w:val="left" w:pos="880"/>
              <w:tab w:val="right" w:leader="dot" w:pos="8777"/>
            </w:tabs>
            <w:rPr>
              <w:rFonts w:eastAsiaTheme="minorEastAsia"/>
              <w:noProof/>
              <w:sz w:val="22"/>
              <w:szCs w:val="22"/>
              <w:lang w:eastAsia="de-DE"/>
            </w:rPr>
          </w:pPr>
          <w:hyperlink w:anchor="_Toc351212837" w:history="1">
            <w:r w:rsidRPr="003672DD">
              <w:rPr>
                <w:rStyle w:val="Hyperlink"/>
                <w:noProof/>
                <w14:scene3d>
                  <w14:camera w14:prst="orthographicFront"/>
                  <w14:lightRig w14:rig="threePt" w14:dir="t">
                    <w14:rot w14:lat="0" w14:lon="0" w14:rev="0"/>
                  </w14:lightRig>
                </w14:scene3d>
              </w:rPr>
              <w:t>2.5</w:t>
            </w:r>
            <w:r>
              <w:rPr>
                <w:rFonts w:eastAsiaTheme="minorEastAsia"/>
                <w:noProof/>
                <w:sz w:val="22"/>
                <w:szCs w:val="22"/>
                <w:lang w:eastAsia="de-DE"/>
              </w:rPr>
              <w:tab/>
            </w:r>
            <w:r w:rsidRPr="003672DD">
              <w:rPr>
                <w:rStyle w:val="Hyperlink"/>
                <w:noProof/>
              </w:rPr>
              <w:t>Reproduktion</w:t>
            </w:r>
            <w:r>
              <w:rPr>
                <w:noProof/>
                <w:webHidden/>
              </w:rPr>
              <w:tab/>
            </w:r>
            <w:r>
              <w:rPr>
                <w:noProof/>
                <w:webHidden/>
              </w:rPr>
              <w:fldChar w:fldCharType="begin"/>
            </w:r>
            <w:r>
              <w:rPr>
                <w:noProof/>
                <w:webHidden/>
              </w:rPr>
              <w:instrText xml:space="preserve"> PAGEREF _Toc351212837 \h </w:instrText>
            </w:r>
            <w:r>
              <w:rPr>
                <w:noProof/>
                <w:webHidden/>
              </w:rPr>
            </w:r>
            <w:r>
              <w:rPr>
                <w:noProof/>
                <w:webHidden/>
              </w:rPr>
              <w:fldChar w:fldCharType="separate"/>
            </w:r>
            <w:r w:rsidR="00D73F7D">
              <w:rPr>
                <w:noProof/>
                <w:webHidden/>
              </w:rPr>
              <w:t>4</w:t>
            </w:r>
            <w:r>
              <w:rPr>
                <w:noProof/>
                <w:webHidden/>
              </w:rPr>
              <w:fldChar w:fldCharType="end"/>
            </w:r>
          </w:hyperlink>
        </w:p>
        <w:p w:rsidR="005F04B9" w:rsidRDefault="005F04B9">
          <w:pPr>
            <w:pStyle w:val="Verzeichnis2"/>
            <w:tabs>
              <w:tab w:val="left" w:pos="880"/>
              <w:tab w:val="right" w:leader="dot" w:pos="8777"/>
            </w:tabs>
            <w:rPr>
              <w:rFonts w:eastAsiaTheme="minorEastAsia"/>
              <w:noProof/>
              <w:sz w:val="22"/>
              <w:szCs w:val="22"/>
              <w:lang w:eastAsia="de-DE"/>
            </w:rPr>
          </w:pPr>
          <w:hyperlink w:anchor="_Toc351212838" w:history="1">
            <w:r w:rsidRPr="003672DD">
              <w:rPr>
                <w:rStyle w:val="Hyperlink"/>
                <w:noProof/>
                <w14:scene3d>
                  <w14:camera w14:prst="orthographicFront"/>
                  <w14:lightRig w14:rig="threePt" w14:dir="t">
                    <w14:rot w14:lat="0" w14:lon="0" w14:rev="0"/>
                  </w14:lightRig>
                </w14:scene3d>
              </w:rPr>
              <w:t>2.6</w:t>
            </w:r>
            <w:r>
              <w:rPr>
                <w:rFonts w:eastAsiaTheme="minorEastAsia"/>
                <w:noProof/>
                <w:sz w:val="22"/>
                <w:szCs w:val="22"/>
                <w:lang w:eastAsia="de-DE"/>
              </w:rPr>
              <w:tab/>
            </w:r>
            <w:r w:rsidRPr="003672DD">
              <w:rPr>
                <w:rStyle w:val="Hyperlink"/>
                <w:noProof/>
              </w:rPr>
              <w:t>Selektion</w:t>
            </w:r>
            <w:r>
              <w:rPr>
                <w:noProof/>
                <w:webHidden/>
              </w:rPr>
              <w:tab/>
            </w:r>
            <w:r>
              <w:rPr>
                <w:noProof/>
                <w:webHidden/>
              </w:rPr>
              <w:fldChar w:fldCharType="begin"/>
            </w:r>
            <w:r>
              <w:rPr>
                <w:noProof/>
                <w:webHidden/>
              </w:rPr>
              <w:instrText xml:space="preserve"> PAGEREF _Toc351212838 \h </w:instrText>
            </w:r>
            <w:r>
              <w:rPr>
                <w:noProof/>
                <w:webHidden/>
              </w:rPr>
            </w:r>
            <w:r>
              <w:rPr>
                <w:noProof/>
                <w:webHidden/>
              </w:rPr>
              <w:fldChar w:fldCharType="separate"/>
            </w:r>
            <w:r w:rsidR="00D73F7D">
              <w:rPr>
                <w:noProof/>
                <w:webHidden/>
              </w:rPr>
              <w:t>4</w:t>
            </w:r>
            <w:r>
              <w:rPr>
                <w:noProof/>
                <w:webHidden/>
              </w:rPr>
              <w:fldChar w:fldCharType="end"/>
            </w:r>
          </w:hyperlink>
        </w:p>
        <w:p w:rsidR="005F04B9" w:rsidRDefault="005F04B9">
          <w:pPr>
            <w:pStyle w:val="Verzeichnis2"/>
            <w:tabs>
              <w:tab w:val="left" w:pos="880"/>
              <w:tab w:val="right" w:leader="dot" w:pos="8777"/>
            </w:tabs>
            <w:rPr>
              <w:rFonts w:eastAsiaTheme="minorEastAsia"/>
              <w:noProof/>
              <w:sz w:val="22"/>
              <w:szCs w:val="22"/>
              <w:lang w:eastAsia="de-DE"/>
            </w:rPr>
          </w:pPr>
          <w:hyperlink w:anchor="_Toc351212839" w:history="1">
            <w:r w:rsidRPr="003672DD">
              <w:rPr>
                <w:rStyle w:val="Hyperlink"/>
                <w:noProof/>
                <w14:scene3d>
                  <w14:camera w14:prst="orthographicFront"/>
                  <w14:lightRig w14:rig="threePt" w14:dir="t">
                    <w14:rot w14:lat="0" w14:lon="0" w14:rev="0"/>
                  </w14:lightRig>
                </w14:scene3d>
              </w:rPr>
              <w:t>2.7</w:t>
            </w:r>
            <w:r>
              <w:rPr>
                <w:rFonts w:eastAsiaTheme="minorEastAsia"/>
                <w:noProof/>
                <w:sz w:val="22"/>
                <w:szCs w:val="22"/>
                <w:lang w:eastAsia="de-DE"/>
              </w:rPr>
              <w:tab/>
            </w:r>
            <w:r w:rsidRPr="003672DD">
              <w:rPr>
                <w:rStyle w:val="Hyperlink"/>
                <w:noProof/>
              </w:rPr>
              <w:t>Haltebedingung</w:t>
            </w:r>
            <w:r>
              <w:rPr>
                <w:noProof/>
                <w:webHidden/>
              </w:rPr>
              <w:tab/>
            </w:r>
            <w:r>
              <w:rPr>
                <w:noProof/>
                <w:webHidden/>
              </w:rPr>
              <w:fldChar w:fldCharType="begin"/>
            </w:r>
            <w:r>
              <w:rPr>
                <w:noProof/>
                <w:webHidden/>
              </w:rPr>
              <w:instrText xml:space="preserve"> PAGEREF _Toc351212839 \h </w:instrText>
            </w:r>
            <w:r>
              <w:rPr>
                <w:noProof/>
                <w:webHidden/>
              </w:rPr>
            </w:r>
            <w:r>
              <w:rPr>
                <w:noProof/>
                <w:webHidden/>
              </w:rPr>
              <w:fldChar w:fldCharType="separate"/>
            </w:r>
            <w:r w:rsidR="00D73F7D">
              <w:rPr>
                <w:noProof/>
                <w:webHidden/>
              </w:rPr>
              <w:t>4</w:t>
            </w:r>
            <w:r>
              <w:rPr>
                <w:noProof/>
                <w:webHidden/>
              </w:rPr>
              <w:fldChar w:fldCharType="end"/>
            </w:r>
          </w:hyperlink>
        </w:p>
        <w:p w:rsidR="005F04B9" w:rsidRDefault="005F04B9">
          <w:pPr>
            <w:pStyle w:val="Verzeichnis1"/>
            <w:rPr>
              <w:rFonts w:eastAsiaTheme="minorEastAsia"/>
              <w:noProof/>
              <w:sz w:val="22"/>
              <w:szCs w:val="22"/>
              <w:lang w:eastAsia="de-DE"/>
            </w:rPr>
          </w:pPr>
          <w:hyperlink w:anchor="_Toc351212840" w:history="1">
            <w:r w:rsidRPr="003672DD">
              <w:rPr>
                <w:rStyle w:val="Hyperlink"/>
                <w:noProof/>
                <w14:scene3d>
                  <w14:camera w14:prst="orthographicFront"/>
                  <w14:lightRig w14:rig="threePt" w14:dir="t">
                    <w14:rot w14:lat="0" w14:lon="0" w14:rev="0"/>
                  </w14:lightRig>
                </w14:scene3d>
              </w:rPr>
              <w:t>3.</w:t>
            </w:r>
            <w:r>
              <w:rPr>
                <w:rFonts w:eastAsiaTheme="minorEastAsia"/>
                <w:noProof/>
                <w:sz w:val="22"/>
                <w:szCs w:val="22"/>
                <w:lang w:eastAsia="de-DE"/>
              </w:rPr>
              <w:tab/>
            </w:r>
            <w:r w:rsidRPr="003672DD">
              <w:rPr>
                <w:rStyle w:val="Hyperlink"/>
                <w:noProof/>
              </w:rPr>
              <w:t>Implementierung</w:t>
            </w:r>
            <w:r>
              <w:rPr>
                <w:noProof/>
                <w:webHidden/>
              </w:rPr>
              <w:tab/>
            </w:r>
            <w:r>
              <w:rPr>
                <w:noProof/>
                <w:webHidden/>
              </w:rPr>
              <w:fldChar w:fldCharType="begin"/>
            </w:r>
            <w:r>
              <w:rPr>
                <w:noProof/>
                <w:webHidden/>
              </w:rPr>
              <w:instrText xml:space="preserve"> PAGEREF _Toc351212840 \h </w:instrText>
            </w:r>
            <w:r>
              <w:rPr>
                <w:noProof/>
                <w:webHidden/>
              </w:rPr>
            </w:r>
            <w:r>
              <w:rPr>
                <w:noProof/>
                <w:webHidden/>
              </w:rPr>
              <w:fldChar w:fldCharType="separate"/>
            </w:r>
            <w:r w:rsidR="00D73F7D">
              <w:rPr>
                <w:noProof/>
                <w:webHidden/>
              </w:rPr>
              <w:t>5</w:t>
            </w:r>
            <w:r>
              <w:rPr>
                <w:noProof/>
                <w:webHidden/>
              </w:rPr>
              <w:fldChar w:fldCharType="end"/>
            </w:r>
          </w:hyperlink>
        </w:p>
        <w:p w:rsidR="005F04B9" w:rsidRDefault="005F04B9">
          <w:pPr>
            <w:pStyle w:val="Verzeichnis2"/>
            <w:tabs>
              <w:tab w:val="left" w:pos="880"/>
              <w:tab w:val="right" w:leader="dot" w:pos="8777"/>
            </w:tabs>
            <w:rPr>
              <w:rFonts w:eastAsiaTheme="minorEastAsia"/>
              <w:noProof/>
              <w:sz w:val="22"/>
              <w:szCs w:val="22"/>
              <w:lang w:eastAsia="de-DE"/>
            </w:rPr>
          </w:pPr>
          <w:hyperlink w:anchor="_Toc351212841" w:history="1">
            <w:r w:rsidRPr="003672DD">
              <w:rPr>
                <w:rStyle w:val="Hyperlink"/>
                <w:noProof/>
                <w14:scene3d>
                  <w14:camera w14:prst="orthographicFront"/>
                  <w14:lightRig w14:rig="threePt" w14:dir="t">
                    <w14:rot w14:lat="0" w14:lon="0" w14:rev="0"/>
                  </w14:lightRig>
                </w14:scene3d>
              </w:rPr>
              <w:t>3.1</w:t>
            </w:r>
            <w:r>
              <w:rPr>
                <w:rFonts w:eastAsiaTheme="minorEastAsia"/>
                <w:noProof/>
                <w:sz w:val="22"/>
                <w:szCs w:val="22"/>
                <w:lang w:eastAsia="de-DE"/>
              </w:rPr>
              <w:tab/>
            </w:r>
            <w:r w:rsidRPr="003672DD">
              <w:rPr>
                <w:rStyle w:val="Hyperlink"/>
                <w:noProof/>
              </w:rPr>
              <w:t>Software</w:t>
            </w:r>
            <w:r>
              <w:rPr>
                <w:noProof/>
                <w:webHidden/>
              </w:rPr>
              <w:tab/>
            </w:r>
            <w:r>
              <w:rPr>
                <w:noProof/>
                <w:webHidden/>
              </w:rPr>
              <w:fldChar w:fldCharType="begin"/>
            </w:r>
            <w:r>
              <w:rPr>
                <w:noProof/>
                <w:webHidden/>
              </w:rPr>
              <w:instrText xml:space="preserve"> PAGEREF _Toc351212841 \h </w:instrText>
            </w:r>
            <w:r>
              <w:rPr>
                <w:noProof/>
                <w:webHidden/>
              </w:rPr>
            </w:r>
            <w:r>
              <w:rPr>
                <w:noProof/>
                <w:webHidden/>
              </w:rPr>
              <w:fldChar w:fldCharType="separate"/>
            </w:r>
            <w:r w:rsidR="00D73F7D">
              <w:rPr>
                <w:noProof/>
                <w:webHidden/>
              </w:rPr>
              <w:t>5</w:t>
            </w:r>
            <w:r>
              <w:rPr>
                <w:noProof/>
                <w:webHidden/>
              </w:rPr>
              <w:fldChar w:fldCharType="end"/>
            </w:r>
          </w:hyperlink>
        </w:p>
        <w:p w:rsidR="005F04B9" w:rsidRDefault="005F04B9">
          <w:pPr>
            <w:pStyle w:val="Verzeichnis2"/>
            <w:tabs>
              <w:tab w:val="left" w:pos="880"/>
              <w:tab w:val="right" w:leader="dot" w:pos="8777"/>
            </w:tabs>
            <w:rPr>
              <w:rFonts w:eastAsiaTheme="minorEastAsia"/>
              <w:noProof/>
              <w:sz w:val="22"/>
              <w:szCs w:val="22"/>
              <w:lang w:eastAsia="de-DE"/>
            </w:rPr>
          </w:pPr>
          <w:hyperlink w:anchor="_Toc351212842" w:history="1">
            <w:r w:rsidRPr="003672DD">
              <w:rPr>
                <w:rStyle w:val="Hyperlink"/>
                <w:noProof/>
                <w14:scene3d>
                  <w14:camera w14:prst="orthographicFront"/>
                  <w14:lightRig w14:rig="threePt" w14:dir="t">
                    <w14:rot w14:lat="0" w14:lon="0" w14:rev="0"/>
                  </w14:lightRig>
                </w14:scene3d>
              </w:rPr>
              <w:t>3.2</w:t>
            </w:r>
            <w:r>
              <w:rPr>
                <w:rFonts w:eastAsiaTheme="minorEastAsia"/>
                <w:noProof/>
                <w:sz w:val="22"/>
                <w:szCs w:val="22"/>
                <w:lang w:eastAsia="de-DE"/>
              </w:rPr>
              <w:tab/>
            </w:r>
            <w:r w:rsidRPr="003672DD">
              <w:rPr>
                <w:rStyle w:val="Hyperlink"/>
                <w:noProof/>
              </w:rPr>
              <w:t>Entwicklungsumgebung</w:t>
            </w:r>
            <w:r>
              <w:rPr>
                <w:noProof/>
                <w:webHidden/>
              </w:rPr>
              <w:tab/>
            </w:r>
            <w:r>
              <w:rPr>
                <w:noProof/>
                <w:webHidden/>
              </w:rPr>
              <w:fldChar w:fldCharType="begin"/>
            </w:r>
            <w:r>
              <w:rPr>
                <w:noProof/>
                <w:webHidden/>
              </w:rPr>
              <w:instrText xml:space="preserve"> PAGEREF _Toc351212842 \h </w:instrText>
            </w:r>
            <w:r>
              <w:rPr>
                <w:noProof/>
                <w:webHidden/>
              </w:rPr>
            </w:r>
            <w:r>
              <w:rPr>
                <w:noProof/>
                <w:webHidden/>
              </w:rPr>
              <w:fldChar w:fldCharType="separate"/>
            </w:r>
            <w:r w:rsidR="00D73F7D">
              <w:rPr>
                <w:noProof/>
                <w:webHidden/>
              </w:rPr>
              <w:t>5</w:t>
            </w:r>
            <w:r>
              <w:rPr>
                <w:noProof/>
                <w:webHidden/>
              </w:rPr>
              <w:fldChar w:fldCharType="end"/>
            </w:r>
          </w:hyperlink>
        </w:p>
        <w:p w:rsidR="005F04B9" w:rsidRDefault="005F04B9">
          <w:pPr>
            <w:pStyle w:val="Verzeichnis2"/>
            <w:tabs>
              <w:tab w:val="left" w:pos="880"/>
              <w:tab w:val="right" w:leader="dot" w:pos="8777"/>
            </w:tabs>
            <w:rPr>
              <w:rFonts w:eastAsiaTheme="minorEastAsia"/>
              <w:noProof/>
              <w:sz w:val="22"/>
              <w:szCs w:val="22"/>
              <w:lang w:eastAsia="de-DE"/>
            </w:rPr>
          </w:pPr>
          <w:hyperlink w:anchor="_Toc351212843" w:history="1">
            <w:r w:rsidRPr="003672DD">
              <w:rPr>
                <w:rStyle w:val="Hyperlink"/>
                <w:noProof/>
                <w14:scene3d>
                  <w14:camera w14:prst="orthographicFront"/>
                  <w14:lightRig w14:rig="threePt" w14:dir="t">
                    <w14:rot w14:lat="0" w14:lon="0" w14:rev="0"/>
                  </w14:lightRig>
                </w14:scene3d>
              </w:rPr>
              <w:t>3.3</w:t>
            </w:r>
            <w:r>
              <w:rPr>
                <w:rFonts w:eastAsiaTheme="minorEastAsia"/>
                <w:noProof/>
                <w:sz w:val="22"/>
                <w:szCs w:val="22"/>
                <w:lang w:eastAsia="de-DE"/>
              </w:rPr>
              <w:tab/>
            </w:r>
            <w:r w:rsidRPr="003672DD">
              <w:rPr>
                <w:rStyle w:val="Hyperlink"/>
                <w:noProof/>
              </w:rPr>
              <w:t>Software-Architektur</w:t>
            </w:r>
            <w:r>
              <w:rPr>
                <w:noProof/>
                <w:webHidden/>
              </w:rPr>
              <w:tab/>
            </w:r>
            <w:r>
              <w:rPr>
                <w:noProof/>
                <w:webHidden/>
              </w:rPr>
              <w:fldChar w:fldCharType="begin"/>
            </w:r>
            <w:r>
              <w:rPr>
                <w:noProof/>
                <w:webHidden/>
              </w:rPr>
              <w:instrText xml:space="preserve"> PAGEREF _Toc351212843 \h </w:instrText>
            </w:r>
            <w:r>
              <w:rPr>
                <w:noProof/>
                <w:webHidden/>
              </w:rPr>
            </w:r>
            <w:r>
              <w:rPr>
                <w:noProof/>
                <w:webHidden/>
              </w:rPr>
              <w:fldChar w:fldCharType="separate"/>
            </w:r>
            <w:r w:rsidR="00D73F7D">
              <w:rPr>
                <w:noProof/>
                <w:webHidden/>
              </w:rPr>
              <w:t>5</w:t>
            </w:r>
            <w:r>
              <w:rPr>
                <w:noProof/>
                <w:webHidden/>
              </w:rPr>
              <w:fldChar w:fldCharType="end"/>
            </w:r>
          </w:hyperlink>
        </w:p>
        <w:p w:rsidR="005F04B9" w:rsidRDefault="005F04B9">
          <w:pPr>
            <w:pStyle w:val="Verzeichnis2"/>
            <w:tabs>
              <w:tab w:val="left" w:pos="880"/>
              <w:tab w:val="right" w:leader="dot" w:pos="8777"/>
            </w:tabs>
            <w:rPr>
              <w:rFonts w:eastAsiaTheme="minorEastAsia"/>
              <w:noProof/>
              <w:sz w:val="22"/>
              <w:szCs w:val="22"/>
              <w:lang w:eastAsia="de-DE"/>
            </w:rPr>
          </w:pPr>
          <w:hyperlink w:anchor="_Toc351212844" w:history="1">
            <w:r w:rsidRPr="003672DD">
              <w:rPr>
                <w:rStyle w:val="Hyperlink"/>
                <w:noProof/>
                <w14:scene3d>
                  <w14:camera w14:prst="orthographicFront"/>
                  <w14:lightRig w14:rig="threePt" w14:dir="t">
                    <w14:rot w14:lat="0" w14:lon="0" w14:rev="0"/>
                  </w14:lightRig>
                </w14:scene3d>
              </w:rPr>
              <w:t>3.4</w:t>
            </w:r>
            <w:r>
              <w:rPr>
                <w:rFonts w:eastAsiaTheme="minorEastAsia"/>
                <w:noProof/>
                <w:sz w:val="22"/>
                <w:szCs w:val="22"/>
                <w:lang w:eastAsia="de-DE"/>
              </w:rPr>
              <w:tab/>
            </w:r>
            <w:r w:rsidRPr="003672DD">
              <w:rPr>
                <w:rStyle w:val="Hyperlink"/>
                <w:noProof/>
              </w:rPr>
              <w:t>User Interface</w:t>
            </w:r>
            <w:r>
              <w:rPr>
                <w:noProof/>
                <w:webHidden/>
              </w:rPr>
              <w:tab/>
            </w:r>
            <w:r>
              <w:rPr>
                <w:noProof/>
                <w:webHidden/>
              </w:rPr>
              <w:fldChar w:fldCharType="begin"/>
            </w:r>
            <w:r>
              <w:rPr>
                <w:noProof/>
                <w:webHidden/>
              </w:rPr>
              <w:instrText xml:space="preserve"> PAGEREF _Toc351212844 \h </w:instrText>
            </w:r>
            <w:r>
              <w:rPr>
                <w:noProof/>
                <w:webHidden/>
              </w:rPr>
            </w:r>
            <w:r>
              <w:rPr>
                <w:noProof/>
                <w:webHidden/>
              </w:rPr>
              <w:fldChar w:fldCharType="separate"/>
            </w:r>
            <w:r w:rsidR="00D73F7D">
              <w:rPr>
                <w:noProof/>
                <w:webHidden/>
              </w:rPr>
              <w:t>5</w:t>
            </w:r>
            <w:r>
              <w:rPr>
                <w:noProof/>
                <w:webHidden/>
              </w:rPr>
              <w:fldChar w:fldCharType="end"/>
            </w:r>
          </w:hyperlink>
        </w:p>
        <w:p w:rsidR="005F04B9" w:rsidRDefault="005F04B9">
          <w:pPr>
            <w:pStyle w:val="Verzeichnis1"/>
            <w:rPr>
              <w:rFonts w:eastAsiaTheme="minorEastAsia"/>
              <w:noProof/>
              <w:sz w:val="22"/>
              <w:szCs w:val="22"/>
              <w:lang w:eastAsia="de-DE"/>
            </w:rPr>
          </w:pPr>
          <w:hyperlink w:anchor="_Toc351212845" w:history="1">
            <w:r w:rsidRPr="003672DD">
              <w:rPr>
                <w:rStyle w:val="Hyperlink"/>
                <w:noProof/>
                <w14:scene3d>
                  <w14:camera w14:prst="orthographicFront"/>
                  <w14:lightRig w14:rig="threePt" w14:dir="t">
                    <w14:rot w14:lat="0" w14:lon="0" w14:rev="0"/>
                  </w14:lightRig>
                </w14:scene3d>
              </w:rPr>
              <w:t>4.</w:t>
            </w:r>
            <w:r>
              <w:rPr>
                <w:rFonts w:eastAsiaTheme="minorEastAsia"/>
                <w:noProof/>
                <w:sz w:val="22"/>
                <w:szCs w:val="22"/>
                <w:lang w:eastAsia="de-DE"/>
              </w:rPr>
              <w:tab/>
            </w:r>
            <w:r w:rsidRPr="003672DD">
              <w:rPr>
                <w:rStyle w:val="Hyperlink"/>
                <w:noProof/>
              </w:rPr>
              <w:t>Zusammenfassung und Ausblick</w:t>
            </w:r>
            <w:r>
              <w:rPr>
                <w:noProof/>
                <w:webHidden/>
              </w:rPr>
              <w:tab/>
            </w:r>
            <w:r>
              <w:rPr>
                <w:noProof/>
                <w:webHidden/>
              </w:rPr>
              <w:fldChar w:fldCharType="begin"/>
            </w:r>
            <w:r>
              <w:rPr>
                <w:noProof/>
                <w:webHidden/>
              </w:rPr>
              <w:instrText xml:space="preserve"> PAGEREF _Toc351212845 \h </w:instrText>
            </w:r>
            <w:r>
              <w:rPr>
                <w:noProof/>
                <w:webHidden/>
              </w:rPr>
            </w:r>
            <w:r>
              <w:rPr>
                <w:noProof/>
                <w:webHidden/>
              </w:rPr>
              <w:fldChar w:fldCharType="separate"/>
            </w:r>
            <w:r w:rsidR="00D73F7D">
              <w:rPr>
                <w:noProof/>
                <w:webHidden/>
              </w:rPr>
              <w:t>6</w:t>
            </w:r>
            <w:r>
              <w:rPr>
                <w:noProof/>
                <w:webHidden/>
              </w:rPr>
              <w:fldChar w:fldCharType="end"/>
            </w:r>
          </w:hyperlink>
        </w:p>
        <w:p w:rsidR="005F04B9" w:rsidRDefault="005F04B9">
          <w:pPr>
            <w:pStyle w:val="Verzeichnis2"/>
            <w:tabs>
              <w:tab w:val="left" w:pos="880"/>
              <w:tab w:val="right" w:leader="dot" w:pos="8777"/>
            </w:tabs>
            <w:rPr>
              <w:rFonts w:eastAsiaTheme="minorEastAsia"/>
              <w:noProof/>
              <w:sz w:val="22"/>
              <w:szCs w:val="22"/>
              <w:lang w:eastAsia="de-DE"/>
            </w:rPr>
          </w:pPr>
          <w:hyperlink w:anchor="_Toc351212846" w:history="1">
            <w:r w:rsidRPr="003672DD">
              <w:rPr>
                <w:rStyle w:val="Hyperlink"/>
                <w:noProof/>
                <w14:scene3d>
                  <w14:camera w14:prst="orthographicFront"/>
                  <w14:lightRig w14:rig="threePt" w14:dir="t">
                    <w14:rot w14:lat="0" w14:lon="0" w14:rev="0"/>
                  </w14:lightRig>
                </w14:scene3d>
              </w:rPr>
              <w:t>4.1</w:t>
            </w:r>
            <w:r>
              <w:rPr>
                <w:rFonts w:eastAsiaTheme="minorEastAsia"/>
                <w:noProof/>
                <w:sz w:val="22"/>
                <w:szCs w:val="22"/>
                <w:lang w:eastAsia="de-DE"/>
              </w:rPr>
              <w:tab/>
            </w:r>
            <w:r w:rsidRPr="003672DD">
              <w:rPr>
                <w:rStyle w:val="Hyperlink"/>
                <w:noProof/>
              </w:rPr>
              <w:t>Offene Punkte</w:t>
            </w:r>
            <w:r>
              <w:rPr>
                <w:noProof/>
                <w:webHidden/>
              </w:rPr>
              <w:tab/>
            </w:r>
            <w:r>
              <w:rPr>
                <w:noProof/>
                <w:webHidden/>
              </w:rPr>
              <w:fldChar w:fldCharType="begin"/>
            </w:r>
            <w:r>
              <w:rPr>
                <w:noProof/>
                <w:webHidden/>
              </w:rPr>
              <w:instrText xml:space="preserve"> PAGEREF _Toc351212846 \h </w:instrText>
            </w:r>
            <w:r>
              <w:rPr>
                <w:noProof/>
                <w:webHidden/>
              </w:rPr>
            </w:r>
            <w:r>
              <w:rPr>
                <w:noProof/>
                <w:webHidden/>
              </w:rPr>
              <w:fldChar w:fldCharType="separate"/>
            </w:r>
            <w:r w:rsidR="00D73F7D">
              <w:rPr>
                <w:noProof/>
                <w:webHidden/>
              </w:rPr>
              <w:t>6</w:t>
            </w:r>
            <w:r>
              <w:rPr>
                <w:noProof/>
                <w:webHidden/>
              </w:rPr>
              <w:fldChar w:fldCharType="end"/>
            </w:r>
          </w:hyperlink>
        </w:p>
        <w:p w:rsidR="005F04B9" w:rsidRDefault="005F04B9">
          <w:pPr>
            <w:pStyle w:val="Verzeichnis2"/>
            <w:tabs>
              <w:tab w:val="left" w:pos="880"/>
              <w:tab w:val="right" w:leader="dot" w:pos="8777"/>
            </w:tabs>
            <w:rPr>
              <w:rFonts w:eastAsiaTheme="minorEastAsia"/>
              <w:noProof/>
              <w:sz w:val="22"/>
              <w:szCs w:val="22"/>
              <w:lang w:eastAsia="de-DE"/>
            </w:rPr>
          </w:pPr>
          <w:hyperlink w:anchor="_Toc351212847" w:history="1">
            <w:r w:rsidRPr="003672DD">
              <w:rPr>
                <w:rStyle w:val="Hyperlink"/>
                <w:noProof/>
                <w14:scene3d>
                  <w14:camera w14:prst="orthographicFront"/>
                  <w14:lightRig w14:rig="threePt" w14:dir="t">
                    <w14:rot w14:lat="0" w14:lon="0" w14:rev="0"/>
                  </w14:lightRig>
                </w14:scene3d>
              </w:rPr>
              <w:t>4.2</w:t>
            </w:r>
            <w:r>
              <w:rPr>
                <w:rFonts w:eastAsiaTheme="minorEastAsia"/>
                <w:noProof/>
                <w:sz w:val="22"/>
                <w:szCs w:val="22"/>
                <w:lang w:eastAsia="de-DE"/>
              </w:rPr>
              <w:tab/>
            </w:r>
            <w:r w:rsidRPr="003672DD">
              <w:rPr>
                <w:rStyle w:val="Hyperlink"/>
                <w:noProof/>
              </w:rPr>
              <w:t>Verbesserungsmöglichkeiten</w:t>
            </w:r>
            <w:r>
              <w:rPr>
                <w:noProof/>
                <w:webHidden/>
              </w:rPr>
              <w:tab/>
            </w:r>
            <w:r>
              <w:rPr>
                <w:noProof/>
                <w:webHidden/>
              </w:rPr>
              <w:fldChar w:fldCharType="begin"/>
            </w:r>
            <w:r>
              <w:rPr>
                <w:noProof/>
                <w:webHidden/>
              </w:rPr>
              <w:instrText xml:space="preserve"> PAGEREF _Toc351212847 \h </w:instrText>
            </w:r>
            <w:r>
              <w:rPr>
                <w:noProof/>
                <w:webHidden/>
              </w:rPr>
            </w:r>
            <w:r>
              <w:rPr>
                <w:noProof/>
                <w:webHidden/>
              </w:rPr>
              <w:fldChar w:fldCharType="separate"/>
            </w:r>
            <w:r w:rsidR="00D73F7D">
              <w:rPr>
                <w:noProof/>
                <w:webHidden/>
              </w:rPr>
              <w:t>6</w:t>
            </w:r>
            <w:r>
              <w:rPr>
                <w:noProof/>
                <w:webHidden/>
              </w:rPr>
              <w:fldChar w:fldCharType="end"/>
            </w:r>
          </w:hyperlink>
        </w:p>
        <w:p w:rsidR="009B7A14" w:rsidRDefault="009B7A14">
          <w:pPr>
            <w:rPr>
              <w:b/>
              <w:bCs/>
            </w:rPr>
          </w:pPr>
          <w:r>
            <w:rPr>
              <w:b/>
              <w:bCs/>
            </w:rPr>
            <w:fldChar w:fldCharType="end"/>
          </w:r>
        </w:p>
      </w:sdtContent>
    </w:sdt>
    <w:p w:rsidR="00520384" w:rsidRDefault="00520384">
      <w:pPr>
        <w:rPr>
          <w:b/>
          <w:bCs/>
        </w:rPr>
        <w:sectPr w:rsidR="00520384" w:rsidSect="00CB2B2E">
          <w:footerReference w:type="default" r:id="rId9"/>
          <w:headerReference w:type="first" r:id="rId10"/>
          <w:pgSz w:w="11906" w:h="16838" w:code="9"/>
          <w:pgMar w:top="1418" w:right="1418" w:bottom="1134" w:left="1701" w:header="709" w:footer="709" w:gutter="0"/>
          <w:pgNumType w:fmt="upperRoman"/>
          <w:cols w:space="708"/>
          <w:titlePg/>
          <w:docGrid w:linePitch="360"/>
        </w:sectPr>
      </w:pPr>
    </w:p>
    <w:p w:rsidR="0052074C" w:rsidRDefault="009B7A14" w:rsidP="003F774B">
      <w:pPr>
        <w:pStyle w:val="berschrift1"/>
      </w:pPr>
      <w:bookmarkStart w:id="1" w:name="_Toc351212828"/>
      <w:r>
        <w:lastRenderedPageBreak/>
        <w:t>E</w:t>
      </w:r>
      <w:r w:rsidR="0052074C">
        <w:t>inleitung</w:t>
      </w:r>
      <w:r w:rsidR="00AD449E">
        <w:t xml:space="preserve"> und Motivation</w:t>
      </w:r>
      <w:bookmarkEnd w:id="1"/>
    </w:p>
    <w:p w:rsidR="00342394" w:rsidRDefault="003C4B03" w:rsidP="00EA722B">
      <w:r>
        <w:t xml:space="preserve">In der Schule müssen Lehrer regelmäßig einen </w:t>
      </w:r>
      <w:proofErr w:type="spellStart"/>
      <w:r>
        <w:t>Sitzplan</w:t>
      </w:r>
      <w:proofErr w:type="spellEnd"/>
      <w:r>
        <w:t xml:space="preserve"> erstellen, um in der Klasse eine optimale Lernatmosphäre zu gewährleisten. Dabei sind viele – zum Teil widersprüchliche – Anforderungen zu berücksichtigen. Beispielsweise müssen einige Schüler in der Ersten Reihe sitzen, da sie eine Sehschwäche haben oder besonderer Betreuung durch den Leh</w:t>
      </w:r>
      <w:r>
        <w:t>r</w:t>
      </w:r>
      <w:r>
        <w:t>körper bedürfen. Außerdem sollen nur die Schüler nebeneinander sitzen, die sich nicht vom Lernen abhalten. Besser währen Sitznachbarn, die das Lernen fördern. Damit insg</w:t>
      </w:r>
      <w:r>
        <w:t>e</w:t>
      </w:r>
      <w:r>
        <w:t>samt das Lernen in der Klasse optimal läuft muss auch der Geräuschpegel niedrig sein. Wer sich also zu gut versteht darf auch nicht nebeneinander sitzen. Diese Herausford</w:t>
      </w:r>
      <w:r>
        <w:t>e</w:t>
      </w:r>
      <w:r>
        <w:t xml:space="preserve">rungen implizieren bereits, dass es keinen perfekten </w:t>
      </w:r>
      <w:proofErr w:type="spellStart"/>
      <w:r>
        <w:t>Sitzplan</w:t>
      </w:r>
      <w:proofErr w:type="spellEnd"/>
      <w:r>
        <w:t xml:space="preserve"> gibt. Einen brauchbaren Plan zu erstellen, in dem die möglichst viele Aspekte berücksichtigt werden erfordert einen erheblichen Zeitaufwand.</w:t>
      </w:r>
    </w:p>
    <w:p w:rsidR="0052074C" w:rsidRDefault="0052074C" w:rsidP="003F774B">
      <w:pPr>
        <w:pStyle w:val="berschrift2"/>
      </w:pPr>
      <w:bookmarkStart w:id="2" w:name="_Toc351212829"/>
      <w:r w:rsidRPr="003F774B">
        <w:t>Zielsetzung</w:t>
      </w:r>
      <w:bookmarkEnd w:id="2"/>
    </w:p>
    <w:p w:rsidR="00B8009A" w:rsidRDefault="00E01CE3" w:rsidP="00C27927">
      <w:r>
        <w:t xml:space="preserve">Ziel der Arbeit ist es einen </w:t>
      </w:r>
      <w:r w:rsidR="00A42755">
        <w:t xml:space="preserve">optimalen </w:t>
      </w:r>
      <w:proofErr w:type="spellStart"/>
      <w:r w:rsidR="00A42755">
        <w:t>Sitzplan</w:t>
      </w:r>
      <w:proofErr w:type="spellEnd"/>
      <w:r w:rsidR="00A42755">
        <w:t xml:space="preserve"> zu finden, der die gegebenen Rahmenb</w:t>
      </w:r>
      <w:r w:rsidR="00A42755">
        <w:t>e</w:t>
      </w:r>
      <w:r w:rsidR="00A42755">
        <w:t xml:space="preserve">dingungen und Parameter berücksichtigt. </w:t>
      </w:r>
      <w:r w:rsidR="003C4B03">
        <w:t>Dabei werden die folgenden Kriterien Berüc</w:t>
      </w:r>
      <w:r w:rsidR="003C4B03">
        <w:t>k</w:t>
      </w:r>
      <w:r w:rsidR="003C4B03">
        <w:t>sichtigt:</w:t>
      </w:r>
    </w:p>
    <w:p w:rsidR="003C4B03" w:rsidRDefault="003C4B03" w:rsidP="003C4B03">
      <w:pPr>
        <w:pStyle w:val="Listenabsatz"/>
        <w:numPr>
          <w:ilvl w:val="0"/>
          <w:numId w:val="35"/>
        </w:numPr>
      </w:pPr>
      <w:r>
        <w:t>Beziehung zum direkten Nachbar</w:t>
      </w:r>
    </w:p>
    <w:p w:rsidR="003C4B03" w:rsidRDefault="003C4B03" w:rsidP="003C4B03">
      <w:pPr>
        <w:pStyle w:val="Listenabsatz"/>
        <w:numPr>
          <w:ilvl w:val="0"/>
          <w:numId w:val="35"/>
        </w:numPr>
      </w:pPr>
      <w:r>
        <w:t>Beziehung zum übernächsten Nachbar</w:t>
      </w:r>
    </w:p>
    <w:p w:rsidR="003C4B03" w:rsidRPr="00B8009A" w:rsidRDefault="003C4B03" w:rsidP="003C4B03">
      <w:pPr>
        <w:pStyle w:val="Listenabsatz"/>
        <w:numPr>
          <w:ilvl w:val="0"/>
          <w:numId w:val="35"/>
        </w:numPr>
      </w:pPr>
      <w:r>
        <w:t>Entfernung zur Tafel</w:t>
      </w:r>
    </w:p>
    <w:p w:rsidR="00900F33" w:rsidRDefault="00BE6028" w:rsidP="00900F33">
      <w:pPr>
        <w:pStyle w:val="berschrift2"/>
      </w:pPr>
      <w:bookmarkStart w:id="3" w:name="_Toc351212830"/>
      <w:r>
        <w:t>Wirtschaftliche Aspekte</w:t>
      </w:r>
      <w:bookmarkEnd w:id="3"/>
    </w:p>
    <w:p w:rsidR="00BE6028" w:rsidRPr="00BE6028" w:rsidRDefault="00BE6028" w:rsidP="00BE6028">
      <w:r>
        <w:t>Die Zeit zur Erstellung eines Sitzplans bedeutet für den Lehrer in der Regel einen Aufwand von etwa einer Stunde. Je nach Verhalten der Klasse oder Eignung des Sitzplans ist dieser Vorgang mehrmals pro Schuljahr notwendig. Diese Zeit könnte effektiver zur besseren Vorbereitung des Unterrichts verwendet werden.</w:t>
      </w:r>
    </w:p>
    <w:p w:rsidR="00C27927" w:rsidRDefault="0052074C" w:rsidP="00C27927">
      <w:pPr>
        <w:pStyle w:val="berschrift2"/>
      </w:pPr>
      <w:bookmarkStart w:id="4" w:name="_Toc351212831"/>
      <w:r>
        <w:t>Gliederung der Arbei</w:t>
      </w:r>
      <w:r w:rsidR="003F774B">
        <w:t>t</w:t>
      </w:r>
      <w:bookmarkEnd w:id="4"/>
    </w:p>
    <w:p w:rsidR="003C4B03" w:rsidRPr="003C4B03" w:rsidRDefault="003C4B03" w:rsidP="003C4B03">
      <w:r>
        <w:t xml:space="preserve">Diese Arbeit ist grob in zwei Teile unterteilt. Das Kapitel </w:t>
      </w:r>
      <w:r>
        <w:fldChar w:fldCharType="begin"/>
      </w:r>
      <w:r>
        <w:instrText xml:space="preserve"> REF _Ref350362010 \r \h </w:instrText>
      </w:r>
      <w:r>
        <w:fldChar w:fldCharType="separate"/>
      </w:r>
      <w:r w:rsidR="00D73F7D">
        <w:t>2</w:t>
      </w:r>
      <w:r>
        <w:fldChar w:fldCharType="end"/>
      </w:r>
      <w:r>
        <w:t xml:space="preserve"> Beschäftigt sich mit den theor</w:t>
      </w:r>
      <w:r>
        <w:t>e</w:t>
      </w:r>
      <w:r>
        <w:t xml:space="preserve">tischen Grundlagen der evolutionären Algorithmen. Dann folgt in Kapitel </w:t>
      </w:r>
      <w:r>
        <w:fldChar w:fldCharType="begin"/>
      </w:r>
      <w:r>
        <w:instrText xml:space="preserve"> REF _Ref350362014 \r \h </w:instrText>
      </w:r>
      <w:r>
        <w:fldChar w:fldCharType="separate"/>
      </w:r>
      <w:r w:rsidR="00D73F7D">
        <w:t>3</w:t>
      </w:r>
      <w:r>
        <w:fldChar w:fldCharType="end"/>
      </w:r>
      <w:r>
        <w:t xml:space="preserve"> die Beschre</w:t>
      </w:r>
      <w:r>
        <w:t>i</w:t>
      </w:r>
      <w:r>
        <w:t xml:space="preserve">bung der konkreten Realisierung der gestellten Aufgabe. Abschließend fasst Kapitel </w:t>
      </w:r>
      <w:r>
        <w:fldChar w:fldCharType="begin"/>
      </w:r>
      <w:r>
        <w:instrText xml:space="preserve"> REF _Ref350362087 \r \h </w:instrText>
      </w:r>
      <w:r>
        <w:fldChar w:fldCharType="separate"/>
      </w:r>
      <w:r w:rsidR="00D73F7D">
        <w:t>4</w:t>
      </w:r>
      <w:r>
        <w:fldChar w:fldCharType="end"/>
      </w:r>
      <w:r>
        <w:t xml:space="preserve"> die </w:t>
      </w:r>
      <w:r>
        <w:lastRenderedPageBreak/>
        <w:t>erzielten Ergebnisse zusammen und gibt einen Ausblick auf Untersuchungsmöglichkeiten um die Ergebnisse weiter zu verbessern.</w:t>
      </w:r>
    </w:p>
    <w:p w:rsidR="002F7B05" w:rsidRDefault="002F7B05" w:rsidP="00AD449E">
      <w:pPr>
        <w:pStyle w:val="berschrift1"/>
      </w:pPr>
      <w:bookmarkStart w:id="5" w:name="_Ref350362010"/>
      <w:bookmarkStart w:id="6" w:name="_Ref350362011"/>
      <w:bookmarkStart w:id="7" w:name="_Toc351212832"/>
      <w:r>
        <w:lastRenderedPageBreak/>
        <w:t>Grundlagen</w:t>
      </w:r>
      <w:r w:rsidR="00AC0144">
        <w:t xml:space="preserve">: </w:t>
      </w:r>
      <w:r w:rsidR="00BE6028">
        <w:t>Evolutionäre Algorithmen</w:t>
      </w:r>
      <w:bookmarkEnd w:id="5"/>
      <w:bookmarkEnd w:id="6"/>
      <w:bookmarkEnd w:id="7"/>
    </w:p>
    <w:p w:rsidR="00A257B3" w:rsidRDefault="00881CFB" w:rsidP="002D4B28">
      <w:r w:rsidRPr="00881CFB">
        <w:t>Dieses Kapitel soll die Grundlage</w:t>
      </w:r>
      <w:r w:rsidR="007144C3">
        <w:t xml:space="preserve">n der </w:t>
      </w:r>
      <w:r w:rsidR="003C4B03">
        <w:t>Studienarbeit</w:t>
      </w:r>
      <w:r w:rsidR="007144C3">
        <w:t xml:space="preserve"> erläut</w:t>
      </w:r>
      <w:r w:rsidR="002D4B28">
        <w:t>ern. Als Verfahren zur Lösung des geste</w:t>
      </w:r>
      <w:r w:rsidR="00A257B3">
        <w:t>llten Problems eignen sich die e</w:t>
      </w:r>
      <w:r w:rsidR="002D4B28">
        <w:t>volutionären Algorithmen besonders. Dieses Verfahren wurde zwischen 1970 und 1980 von verschiedenen Wissenschaftlern unabhä</w:t>
      </w:r>
      <w:r w:rsidR="002D4B28">
        <w:t>n</w:t>
      </w:r>
      <w:r w:rsidR="002D4B28">
        <w:t>gig voneinander als effiziente Weise der Optimierung von numerischen Problemen e</w:t>
      </w:r>
      <w:r w:rsidR="002D4B28">
        <w:t>r</w:t>
      </w:r>
      <w:r w:rsidR="002D4B28">
        <w:t xml:space="preserve">kannt. In Deutschland wurde das Thema durch Schwefel </w:t>
      </w:r>
      <w:r w:rsidR="00FF3295">
        <w:fldChar w:fldCharType="begin"/>
      </w:r>
      <w:r w:rsidR="00FF3295">
        <w:instrText xml:space="preserve"> ADDIN ZOTERO_ITEM CSL_CITATION {"citationID":"1rfaj19qps","properties":{"formattedCitation":"[1]","plainCitation":"[1]"},"citationItems":[{"id":13,"uris":["http://zotero.org/users/local/kl1KulvT/items/5F7K924H"],"uri":["http://zotero.org/users/local/kl1KulvT/items/5F7K924H"],"itemData":{"id":13,"type":"thesis","title":"Evolutionsstrategie und numerische Optimierung","publisher":"Technische Universität Berlin","source":"Google Scholar","call-number":"0352","author":[{"family":"Schwefel","given":"Hans-Paul"}],"issued":{"date-parts":[[1975]]}}}],"schema":"https://github.com/citation-style-language/schema/raw/master/csl-citation.json"} </w:instrText>
      </w:r>
      <w:r w:rsidR="00FF3295">
        <w:fldChar w:fldCharType="separate"/>
      </w:r>
      <w:r w:rsidR="00FF3295" w:rsidRPr="00FF3295">
        <w:rPr>
          <w:rFonts w:ascii="Calibri" w:hAnsi="Calibri"/>
        </w:rPr>
        <w:t>[1]</w:t>
      </w:r>
      <w:r w:rsidR="00FF3295">
        <w:fldChar w:fldCharType="end"/>
      </w:r>
      <w:r w:rsidR="002D4B28">
        <w:t xml:space="preserve"> und Rechenberg</w:t>
      </w:r>
      <w:r w:rsidR="00FF3295">
        <w:t xml:space="preserve"> </w:t>
      </w:r>
      <w:r w:rsidR="00DD7466">
        <w:fldChar w:fldCharType="begin"/>
      </w:r>
      <w:r w:rsidR="00DD7466">
        <w:instrText xml:space="preserve"> ADDIN ZOTERO_ITEM CSL_CITATION {"citationID":"29n4i13qj7","properties":{"formattedCitation":"[2]","plainCitation":"[2]"},"citationItems":[{"id":14,"uris":["http://zotero.org/users/local/kl1KulvT/items/MWJIUDQA"],"uri":["http://zotero.org/users/local/kl1KulvT/items/MWJIUDQA"],"itemData":{"id":14,"type":"article-journal","title":"Evolutionsstrategie–Optimierung technisher Systeme nach Prinzipien der biologischen Evolution","source":"Google Scholar","URL":"http://www.citeulike.org/group/296/article/431783","call-number":"3221","author":[{"family":"Rechenberg","given":"Ingo"}],"issued":{"date-parts":[[1973]]},"accessed":{"date-parts":[[2013,3,7]]}}}],"schema":"https://github.com/citation-style-language/schema/raw/master/csl-citation.json"} </w:instrText>
      </w:r>
      <w:r w:rsidR="00DD7466">
        <w:fldChar w:fldCharType="separate"/>
      </w:r>
      <w:r w:rsidR="00DD7466" w:rsidRPr="00DD7466">
        <w:rPr>
          <w:rFonts w:ascii="Calibri" w:hAnsi="Calibri"/>
        </w:rPr>
        <w:t>[2]</w:t>
      </w:r>
      <w:r w:rsidR="00DD7466">
        <w:fldChar w:fldCharType="end"/>
      </w:r>
      <w:r w:rsidR="002D4B28">
        <w:t xml:space="preserve"> unter dem Namen „</w:t>
      </w:r>
      <w:r w:rsidR="002D4B28" w:rsidRPr="002D4B28">
        <w:rPr>
          <w:i/>
        </w:rPr>
        <w:t>Evolutionsstrategie</w:t>
      </w:r>
      <w:r w:rsidR="002D4B28">
        <w:t xml:space="preserve">“ bekannt. </w:t>
      </w:r>
      <w:r w:rsidR="00FF3295">
        <w:t>Auf der anderen Seite des Atlantiks veröffen</w:t>
      </w:r>
      <w:r w:rsidR="00FF3295">
        <w:t>t</w:t>
      </w:r>
      <w:r w:rsidR="00FF3295">
        <w:t xml:space="preserve">lichten Goldberg und Holland </w:t>
      </w:r>
      <w:r w:rsidR="00FF3295">
        <w:fldChar w:fldCharType="begin"/>
      </w:r>
      <w:r w:rsidR="00FF3295">
        <w:instrText xml:space="preserve"> ADDIN ZOTERO_ITEM CSL_CITATION {"citationID":"g4g04ccsk","properties":{"formattedCitation":"[3]","plainCitation":"[3]"},"citationItems":[{"id":16,"uris":["http://zotero.org/users/local/kl1KulvT/items/TA4J6PG8"],"uri":["http://zotero.org/users/local/kl1KulvT/items/TA4J6PG8"],"itemData":{"id":16,"type":"article-journal","title":"Genetic algorithms and machine learning","container-title":"Machine Learning","page":"95–99","volume":"3","issue":"2","source":"Google Scholar","call-number":"9701","author":[{"family":"Goldberg","given":"David E."},{"family":"Holland","given":"John H."}],"issued":{"date-parts":[[1988]]},"accessed":{"date-parts":[[2013,3,7]]}}}],"schema":"https://github.com/citation-style-language/schema/raw/master/csl-citation.json"} </w:instrText>
      </w:r>
      <w:r w:rsidR="00FF3295">
        <w:fldChar w:fldCharType="separate"/>
      </w:r>
      <w:r w:rsidR="00FF3295" w:rsidRPr="00FF3295">
        <w:rPr>
          <w:rFonts w:ascii="Calibri" w:hAnsi="Calibri"/>
        </w:rPr>
        <w:t>[3]</w:t>
      </w:r>
      <w:r w:rsidR="00FF3295">
        <w:fldChar w:fldCharType="end"/>
      </w:r>
      <w:r w:rsidR="00FF3295">
        <w:t xml:space="preserve"> ähnliche Gedanken unter dem Title „</w:t>
      </w:r>
      <w:r w:rsidR="00FF3295">
        <w:rPr>
          <w:i/>
        </w:rPr>
        <w:t>g</w:t>
      </w:r>
      <w:r w:rsidR="00FF3295" w:rsidRPr="00FF3295">
        <w:rPr>
          <w:i/>
        </w:rPr>
        <w:t>enetische Alg</w:t>
      </w:r>
      <w:r w:rsidR="00FF3295" w:rsidRPr="00FF3295">
        <w:rPr>
          <w:i/>
        </w:rPr>
        <w:t>o</w:t>
      </w:r>
      <w:r w:rsidR="00FF3295" w:rsidRPr="00FF3295">
        <w:rPr>
          <w:i/>
        </w:rPr>
        <w:t>rithmen</w:t>
      </w:r>
      <w:r w:rsidR="00FF3295">
        <w:t>“.</w:t>
      </w:r>
      <w:r w:rsidR="00A257B3">
        <w:t xml:space="preserve"> Insbesondere bei nicht linearen Optimierungsproblemen muss man Abwägen zwischen Rechenaufwand und Nutzen. </w:t>
      </w:r>
    </w:p>
    <w:p w:rsidR="00A257B3" w:rsidRDefault="00A257B3" w:rsidP="002D4B28">
      <w:r w:rsidRPr="00A257B3">
        <w:rPr>
          <w:highlight w:val="yellow"/>
        </w:rPr>
        <w:t xml:space="preserve">Problemklassifikation: NP? Daher </w:t>
      </w:r>
      <w:proofErr w:type="spellStart"/>
      <w:r w:rsidRPr="00A257B3">
        <w:rPr>
          <w:highlight w:val="yellow"/>
        </w:rPr>
        <w:t>evo</w:t>
      </w:r>
      <w:proofErr w:type="spellEnd"/>
      <w:r w:rsidRPr="00A257B3">
        <w:rPr>
          <w:highlight w:val="yellow"/>
        </w:rPr>
        <w:t xml:space="preserve"> </w:t>
      </w:r>
      <w:proofErr w:type="spellStart"/>
      <w:r w:rsidRPr="00A257B3">
        <w:rPr>
          <w:highlight w:val="yellow"/>
        </w:rPr>
        <w:t>Algo</w:t>
      </w:r>
      <w:proofErr w:type="spellEnd"/>
      <w:r w:rsidRPr="00A257B3">
        <w:rPr>
          <w:highlight w:val="yellow"/>
        </w:rPr>
        <w:t>.</w:t>
      </w:r>
    </w:p>
    <w:p w:rsidR="00A257B3" w:rsidRDefault="00A257B3" w:rsidP="00FB3F7F">
      <w:r>
        <w:t xml:space="preserve">Die evolutionären Algorithmen bilden die Evolutionstheorie Darwins nach. </w:t>
      </w:r>
      <w:r w:rsidR="00FB3F7F">
        <w:t>Dort unte</w:t>
      </w:r>
      <w:r w:rsidR="00FB3F7F">
        <w:t>r</w:t>
      </w:r>
      <w:r w:rsidR="00FB3F7F">
        <w:t>scheidet man zwischen Genotyp und Phänotyp. Der Phänotyp entspricht dabei dem ko</w:t>
      </w:r>
      <w:r w:rsidR="00FB3F7F">
        <w:t>n</w:t>
      </w:r>
      <w:r w:rsidR="00FB3F7F">
        <w:t xml:space="preserve">kreten Exemplar einer Spezies. Der Genotyp ist die genetisch kodierte Information über alle Merkmale und Eigenschaften dieser Art. Der Genotyp mutiert durch äußere Einflüsse bzw. wird durch die Fortpflanzung </w:t>
      </w:r>
      <w:proofErr w:type="spellStart"/>
      <w:r w:rsidR="00FB3F7F">
        <w:t>rekombiniert</w:t>
      </w:r>
      <w:proofErr w:type="spellEnd"/>
      <w:r w:rsidR="00FB3F7F">
        <w:t>. Der neu Entstandene Genotyp bzw. der dazugehörige Phänotyp wird nun einem Fitnesstest unterzogen. Überlebt dieser Genotyp bzw. kann mehr Nachkommen erzeugen als andere Genotypen, spricht dies für seine Fi</w:t>
      </w:r>
      <w:r w:rsidR="00FB3F7F">
        <w:t>t</w:t>
      </w:r>
      <w:r w:rsidR="00FB3F7F">
        <w:t>ness. Damit werden nur die Vererbungslinien weiter verfolgt, die eine bessere Fitness haben als andere.</w:t>
      </w:r>
    </w:p>
    <w:p w:rsidR="00FB3F7F" w:rsidRPr="002D4B28" w:rsidRDefault="00396C1E" w:rsidP="00FB3F7F">
      <w:r>
        <w:t xml:space="preserve">Diese Überlegung wird nun auf das gestellte Problem übertragen. Der Genotyp wird im Folgenden auch aus Repräsentation bezeichnet und in Kapitel </w:t>
      </w:r>
      <w:r>
        <w:fldChar w:fldCharType="begin"/>
      </w:r>
      <w:r>
        <w:instrText xml:space="preserve"> REF _Ref350706697 \r \h </w:instrText>
      </w:r>
      <w:r>
        <w:fldChar w:fldCharType="separate"/>
      </w:r>
      <w:r w:rsidR="00D73F7D">
        <w:t>2.1</w:t>
      </w:r>
      <w:r>
        <w:fldChar w:fldCharType="end"/>
      </w:r>
      <w:r>
        <w:t xml:space="preserve"> genauer beschrieben. Darauf folg die Erläuterung der Initialen Erstellung des ersten Genotyps durch eine sog</w:t>
      </w:r>
      <w:r>
        <w:t>e</w:t>
      </w:r>
      <w:r>
        <w:t xml:space="preserve">nannte </w:t>
      </w:r>
      <w:proofErr w:type="spellStart"/>
      <w:r>
        <w:t>Greedy</w:t>
      </w:r>
      <w:proofErr w:type="spellEnd"/>
      <w:r>
        <w:t xml:space="preserve">-Funktion in Kapitel </w:t>
      </w:r>
      <w:r>
        <w:fldChar w:fldCharType="begin"/>
      </w:r>
      <w:r>
        <w:instrText xml:space="preserve"> REF _Ref350706864 \r \h </w:instrText>
      </w:r>
      <w:r>
        <w:fldChar w:fldCharType="separate"/>
      </w:r>
      <w:r w:rsidR="00D73F7D">
        <w:t>2.2</w:t>
      </w:r>
      <w:r>
        <w:fldChar w:fldCharType="end"/>
      </w:r>
      <w:r>
        <w:t xml:space="preserve">. Kapitel </w:t>
      </w:r>
      <w:r>
        <w:fldChar w:fldCharType="begin"/>
      </w:r>
      <w:r>
        <w:instrText xml:space="preserve"> REF _Ref350706866 \r \h </w:instrText>
      </w:r>
      <w:r>
        <w:fldChar w:fldCharType="separate"/>
      </w:r>
      <w:r w:rsidR="00D73F7D">
        <w:t>2.3</w:t>
      </w:r>
      <w:r>
        <w:fldChar w:fldCharType="end"/>
      </w:r>
      <w:r>
        <w:t xml:space="preserve"> geht auf die Angewendete Fitnessfun</w:t>
      </w:r>
      <w:r>
        <w:t>k</w:t>
      </w:r>
      <w:r>
        <w:t xml:space="preserve">tion ein. Die Kapitel </w:t>
      </w:r>
      <w:r>
        <w:fldChar w:fldCharType="begin"/>
      </w:r>
      <w:r>
        <w:instrText xml:space="preserve"> REF _Ref350706868 \r \h </w:instrText>
      </w:r>
      <w:r>
        <w:fldChar w:fldCharType="separate"/>
      </w:r>
      <w:r w:rsidR="00D73F7D">
        <w:t>2.6</w:t>
      </w:r>
      <w:r>
        <w:fldChar w:fldCharType="end"/>
      </w:r>
      <w:r>
        <w:t xml:space="preserve">, </w:t>
      </w:r>
      <w:r>
        <w:fldChar w:fldCharType="begin"/>
      </w:r>
      <w:r>
        <w:instrText xml:space="preserve"> REF _Ref350706872 \r \h </w:instrText>
      </w:r>
      <w:r>
        <w:fldChar w:fldCharType="separate"/>
      </w:r>
      <w:r w:rsidR="00D73F7D">
        <w:t>2.5</w:t>
      </w:r>
      <w:r>
        <w:fldChar w:fldCharType="end"/>
      </w:r>
      <w:r>
        <w:t xml:space="preserve"> und </w:t>
      </w:r>
      <w:r>
        <w:fldChar w:fldCharType="begin"/>
      </w:r>
      <w:r>
        <w:instrText xml:space="preserve"> REF _Ref350706874 \r \h </w:instrText>
      </w:r>
      <w:r>
        <w:fldChar w:fldCharType="separate"/>
      </w:r>
      <w:r w:rsidR="00D73F7D">
        <w:t>2.4</w:t>
      </w:r>
      <w:r>
        <w:fldChar w:fldCharType="end"/>
      </w:r>
      <w:r>
        <w:t xml:space="preserve"> beschreiben die Mutation, Reproduktion und Selekt</w:t>
      </w:r>
      <w:r>
        <w:t>i</w:t>
      </w:r>
      <w:r>
        <w:t xml:space="preserve">on im Kontext der gestellten Aufgabe. Abschließend beschreibt der letzte Abschnitt </w:t>
      </w:r>
      <w:r>
        <w:fldChar w:fldCharType="begin"/>
      </w:r>
      <w:r>
        <w:instrText xml:space="preserve"> REF _Ref350706876 \r \h </w:instrText>
      </w:r>
      <w:r>
        <w:fldChar w:fldCharType="separate"/>
      </w:r>
      <w:r w:rsidR="00D73F7D">
        <w:t>2.7</w:t>
      </w:r>
      <w:r>
        <w:fldChar w:fldCharType="end"/>
      </w:r>
      <w:r>
        <w:t xml:space="preserve"> das Ende dieses Iterativen Prozesses. </w:t>
      </w:r>
    </w:p>
    <w:p w:rsidR="00EE404A" w:rsidRDefault="00EE404A" w:rsidP="00EE404A">
      <w:pPr>
        <w:pStyle w:val="berschrift2"/>
      </w:pPr>
      <w:bookmarkStart w:id="8" w:name="_Ref350706697"/>
      <w:bookmarkStart w:id="9" w:name="_Toc351212833"/>
      <w:proofErr w:type="spellStart"/>
      <w:r w:rsidRPr="00396C1E">
        <w:lastRenderedPageBreak/>
        <w:t>Representation</w:t>
      </w:r>
      <w:bookmarkEnd w:id="8"/>
      <w:bookmarkEnd w:id="9"/>
      <w:proofErr w:type="spellEnd"/>
    </w:p>
    <w:p w:rsidR="005F2173" w:rsidRPr="005F2173" w:rsidRDefault="005F2173" w:rsidP="005F2173">
      <w:r>
        <w:t xml:space="preserve">Die Repräsentation bezeichnet </w:t>
      </w:r>
      <w:r w:rsidR="00C37F43">
        <w:t xml:space="preserve">die Kodierung eines konkreten Sitzplans. </w:t>
      </w:r>
    </w:p>
    <w:p w:rsidR="00EE404A" w:rsidRPr="00396C1E" w:rsidRDefault="00EE404A" w:rsidP="00EE404A">
      <w:pPr>
        <w:pStyle w:val="berschrift2"/>
      </w:pPr>
      <w:bookmarkStart w:id="10" w:name="_Ref350706864"/>
      <w:bookmarkStart w:id="11" w:name="_Toc351212834"/>
      <w:proofErr w:type="spellStart"/>
      <w:r w:rsidRPr="00396C1E">
        <w:t>Greedy</w:t>
      </w:r>
      <w:bookmarkEnd w:id="10"/>
      <w:bookmarkEnd w:id="11"/>
      <w:proofErr w:type="spellEnd"/>
    </w:p>
    <w:p w:rsidR="004527EC" w:rsidRPr="00396C1E" w:rsidRDefault="00EE404A" w:rsidP="004527EC">
      <w:pPr>
        <w:pStyle w:val="berschrift2"/>
      </w:pPr>
      <w:bookmarkStart w:id="12" w:name="_Ref350706866"/>
      <w:bookmarkStart w:id="13" w:name="_Toc351212835"/>
      <w:r w:rsidRPr="00396C1E">
        <w:t>F</w:t>
      </w:r>
      <w:r w:rsidR="001D6127" w:rsidRPr="00396C1E">
        <w:t>itness-Funktion</w:t>
      </w:r>
      <w:bookmarkEnd w:id="12"/>
      <w:bookmarkEnd w:id="13"/>
    </w:p>
    <w:p w:rsidR="004527EC" w:rsidRPr="00396C1E" w:rsidRDefault="004527EC" w:rsidP="004527EC">
      <w:pPr>
        <w:pStyle w:val="berschrift2"/>
      </w:pPr>
      <w:bookmarkStart w:id="14" w:name="_Ref350706874"/>
      <w:bookmarkStart w:id="15" w:name="_Toc351212836"/>
      <w:r w:rsidRPr="00396C1E">
        <w:t>Mutationsoperatoren</w:t>
      </w:r>
      <w:bookmarkEnd w:id="14"/>
      <w:bookmarkEnd w:id="15"/>
      <w:r w:rsidRPr="004527EC">
        <w:t xml:space="preserve"> </w:t>
      </w:r>
    </w:p>
    <w:p w:rsidR="004527EC" w:rsidRPr="00396C1E" w:rsidRDefault="004527EC" w:rsidP="004527EC">
      <w:pPr>
        <w:pStyle w:val="berschrift2"/>
      </w:pPr>
      <w:bookmarkStart w:id="16" w:name="_Ref350706872"/>
      <w:bookmarkStart w:id="17" w:name="_Toc351212837"/>
      <w:r w:rsidRPr="00396C1E">
        <w:t>Reproduktion</w:t>
      </w:r>
      <w:bookmarkEnd w:id="16"/>
      <w:bookmarkEnd w:id="17"/>
    </w:p>
    <w:p w:rsidR="00EE404A" w:rsidRPr="00396C1E" w:rsidRDefault="00EE404A" w:rsidP="004527EC">
      <w:pPr>
        <w:pStyle w:val="berschrift2"/>
      </w:pPr>
      <w:bookmarkStart w:id="18" w:name="_Ref350706868"/>
      <w:bookmarkStart w:id="19" w:name="_Toc351212838"/>
      <w:r w:rsidRPr="00396C1E">
        <w:t>Selektion</w:t>
      </w:r>
      <w:bookmarkEnd w:id="18"/>
      <w:bookmarkEnd w:id="19"/>
    </w:p>
    <w:p w:rsidR="00C46EF2" w:rsidRPr="002D4B28" w:rsidRDefault="00EE404A" w:rsidP="00EE404A">
      <w:pPr>
        <w:pStyle w:val="berschrift2"/>
      </w:pPr>
      <w:bookmarkStart w:id="20" w:name="_Ref350706876"/>
      <w:bookmarkStart w:id="21" w:name="_Toc351212839"/>
      <w:r>
        <w:t>Haltebedingung</w:t>
      </w:r>
      <w:bookmarkEnd w:id="20"/>
      <w:bookmarkEnd w:id="21"/>
    </w:p>
    <w:p w:rsidR="009B7A14" w:rsidRDefault="009B7A14" w:rsidP="003F774B">
      <w:pPr>
        <w:pStyle w:val="berschrift1"/>
      </w:pPr>
      <w:bookmarkStart w:id="22" w:name="_Ref350362014"/>
      <w:bookmarkStart w:id="23" w:name="_Toc351212840"/>
      <w:r>
        <w:lastRenderedPageBreak/>
        <w:t>Implementierung</w:t>
      </w:r>
      <w:bookmarkEnd w:id="22"/>
      <w:bookmarkEnd w:id="23"/>
    </w:p>
    <w:p w:rsidR="00955E38" w:rsidRDefault="005D6140" w:rsidP="00955E38">
      <w:pPr>
        <w:pStyle w:val="berschrift2"/>
      </w:pPr>
      <w:bookmarkStart w:id="24" w:name="_Toc351212841"/>
      <w:r>
        <w:t>Software</w:t>
      </w:r>
      <w:bookmarkEnd w:id="24"/>
      <w:r w:rsidR="00955E38" w:rsidRPr="00955E38">
        <w:t xml:space="preserve"> </w:t>
      </w:r>
    </w:p>
    <w:p w:rsidR="00E05228" w:rsidRPr="00E05228" w:rsidRDefault="00955E38" w:rsidP="00955E38">
      <w:proofErr w:type="spellStart"/>
      <w:r>
        <w:t>Eclipse</w:t>
      </w:r>
      <w:proofErr w:type="spellEnd"/>
      <w:r>
        <w:t xml:space="preserve">, </w:t>
      </w:r>
      <w:proofErr w:type="spellStart"/>
      <w:r>
        <w:t>Git</w:t>
      </w:r>
      <w:proofErr w:type="spellEnd"/>
      <w:r>
        <w:t xml:space="preserve">, </w:t>
      </w:r>
      <w:proofErr w:type="spellStart"/>
      <w:r>
        <w:t>JUnit</w:t>
      </w:r>
      <w:proofErr w:type="spellEnd"/>
      <w:r>
        <w:t>, Swing</w:t>
      </w:r>
    </w:p>
    <w:p w:rsidR="00955E38" w:rsidRDefault="005D6140" w:rsidP="00955E38">
      <w:pPr>
        <w:pStyle w:val="berschrift2"/>
      </w:pPr>
      <w:bookmarkStart w:id="25" w:name="_Toc351212842"/>
      <w:r>
        <w:t>Entwicklungsumgebung</w:t>
      </w:r>
      <w:bookmarkEnd w:id="25"/>
      <w:r w:rsidR="00955E38" w:rsidRPr="00955E38">
        <w:t xml:space="preserve"> </w:t>
      </w:r>
    </w:p>
    <w:p w:rsidR="00955E38" w:rsidRPr="00E05228" w:rsidRDefault="00955E38" w:rsidP="00955E38">
      <w:proofErr w:type="spellStart"/>
      <w:r>
        <w:t>Eclipse</w:t>
      </w:r>
      <w:proofErr w:type="spellEnd"/>
      <w:r>
        <w:t xml:space="preserve">, </w:t>
      </w:r>
      <w:proofErr w:type="spellStart"/>
      <w:r>
        <w:t>Git</w:t>
      </w:r>
      <w:proofErr w:type="spellEnd"/>
      <w:r>
        <w:t xml:space="preserve">, </w:t>
      </w:r>
      <w:proofErr w:type="spellStart"/>
      <w:r>
        <w:t>JUnit</w:t>
      </w:r>
      <w:proofErr w:type="spellEnd"/>
      <w:r>
        <w:t>, Swing</w:t>
      </w:r>
    </w:p>
    <w:p w:rsidR="0005286D" w:rsidRDefault="00955E38" w:rsidP="0005286D">
      <w:pPr>
        <w:pStyle w:val="berschrift2"/>
      </w:pPr>
      <w:bookmarkStart w:id="26" w:name="_Toc351212843"/>
      <w:r>
        <w:t>Software-</w:t>
      </w:r>
      <w:r w:rsidR="005D6140">
        <w:t>Architektu</w:t>
      </w:r>
      <w:r w:rsidR="0005286D">
        <w:t>r</w:t>
      </w:r>
      <w:bookmarkEnd w:id="26"/>
    </w:p>
    <w:p w:rsidR="0005286D" w:rsidRPr="0005286D" w:rsidRDefault="0005286D" w:rsidP="0005286D">
      <w:pPr>
        <w:pStyle w:val="berschrift2"/>
      </w:pPr>
      <w:bookmarkStart w:id="27" w:name="_Toc351212844"/>
      <w:r>
        <w:t>User Interface</w:t>
      </w:r>
      <w:bookmarkEnd w:id="27"/>
    </w:p>
    <w:p w:rsidR="009B7A14" w:rsidRDefault="0052074C" w:rsidP="003F774B">
      <w:pPr>
        <w:pStyle w:val="berschrift1"/>
      </w:pPr>
      <w:bookmarkStart w:id="28" w:name="_Ref350362087"/>
      <w:bookmarkStart w:id="29" w:name="_Toc351212845"/>
      <w:r>
        <w:lastRenderedPageBreak/>
        <w:t>Zusammenfassung und Ausblick</w:t>
      </w:r>
      <w:bookmarkEnd w:id="28"/>
      <w:bookmarkEnd w:id="29"/>
    </w:p>
    <w:p w:rsidR="00497E40" w:rsidRDefault="00497E40" w:rsidP="00497E40">
      <w:pPr>
        <w:pStyle w:val="berschrift2"/>
      </w:pPr>
      <w:bookmarkStart w:id="30" w:name="_Toc351212846"/>
      <w:r>
        <w:t>Offene Punkte</w:t>
      </w:r>
      <w:bookmarkEnd w:id="30"/>
    </w:p>
    <w:p w:rsidR="00497E40" w:rsidRPr="00497E40" w:rsidRDefault="00497E40" w:rsidP="00497E40">
      <w:r>
        <w:t>Dieses Kapitel soll aufzeigen welche Teilaspekte des Projekts im Sinne der Anforderungen nicht optimal gelöst werden konnten.</w:t>
      </w:r>
    </w:p>
    <w:p w:rsidR="003C4B03" w:rsidRDefault="005D3549" w:rsidP="003C4B03">
      <w:pPr>
        <w:pStyle w:val="berschrift2"/>
      </w:pPr>
      <w:bookmarkStart w:id="31" w:name="_Toc351212847"/>
      <w:r>
        <w:t>Verbesserungsmöglichkeiten</w:t>
      </w:r>
      <w:bookmarkEnd w:id="31"/>
    </w:p>
    <w:p w:rsidR="00FF3295" w:rsidRPr="00FF3295" w:rsidRDefault="00FF3295" w:rsidP="00FF3295">
      <w:r>
        <w:t xml:space="preserve">Parallelisierung der genetischen Algorithmen </w:t>
      </w:r>
      <w:r w:rsidR="00097E9F">
        <w:fldChar w:fldCharType="begin"/>
      </w:r>
      <w:r w:rsidR="00097E9F">
        <w:instrText xml:space="preserve"> ADDIN ZOTERO_ITEM CSL_CITATION {"citationID":"2e380rkfge","properties":{"formattedCitation":"[4]","plainCitation":"[4]"},"citationItems":[{"id":19,"uris":["http://zotero.org/users/local/kl1KulvT/items/MW5CHAAP"],"uri":["http://zotero.org/users/local/kl1KulvT/items/MW5CHAAP"],"itemData":{"id":19,"type":"article-journal","title":"A survey of parallel genetic algorithms","container-title":"Calculateurs paralleles, reseaux et systems repartis","page":"141–171","volume":"10","issue":"2","source":"Google Scholar","call-number":"0834","author":[{"family":"Cantú-Paz","given":"Erick"}],"issued":{"date-parts":[[1998]]},"accessed":{"date-parts":[[2013,3,7]]}}}],"schema":"https://github.com/citation-style-language/schema/raw/master/csl-citation.json"} </w:instrText>
      </w:r>
      <w:r w:rsidR="00097E9F">
        <w:fldChar w:fldCharType="separate"/>
      </w:r>
      <w:r w:rsidR="00097E9F" w:rsidRPr="00097E9F">
        <w:rPr>
          <w:rFonts w:ascii="Calibri" w:hAnsi="Calibri"/>
        </w:rPr>
        <w:t>[4]</w:t>
      </w:r>
      <w:r w:rsidR="00097E9F">
        <w:fldChar w:fldCharType="end"/>
      </w:r>
    </w:p>
    <w:p w:rsidR="003C4B03" w:rsidRPr="003C4B03" w:rsidRDefault="003C4B03" w:rsidP="003C4B03">
      <w:r>
        <w:t>Mehrkernoptimierung. Evtl. CUDA (Siehe Andy)</w:t>
      </w:r>
    </w:p>
    <w:p w:rsidR="003C4B03" w:rsidRDefault="003C4B03" w:rsidP="003C4B03"/>
    <w:p w:rsidR="003C4B03" w:rsidRPr="003C4B03" w:rsidRDefault="003C4B03" w:rsidP="003C4B03">
      <w:pPr>
        <w:sectPr w:rsidR="003C4B03" w:rsidRPr="003C4B03" w:rsidSect="005C6662">
          <w:headerReference w:type="default" r:id="rId11"/>
          <w:headerReference w:type="first" r:id="rId12"/>
          <w:footerReference w:type="first" r:id="rId13"/>
          <w:footnotePr>
            <w:numRestart w:val="eachPage"/>
          </w:footnotePr>
          <w:type w:val="continuous"/>
          <w:pgSz w:w="11906" w:h="16838" w:code="9"/>
          <w:pgMar w:top="1701" w:right="1418" w:bottom="1418" w:left="1701" w:header="709" w:footer="709" w:gutter="0"/>
          <w:pgNumType w:start="1"/>
          <w:cols w:space="708"/>
          <w:docGrid w:linePitch="360"/>
        </w:sectPr>
      </w:pPr>
    </w:p>
    <w:p w:rsidR="002E2292" w:rsidRDefault="002E2292" w:rsidP="00B51E58">
      <w:pPr>
        <w:pStyle w:val="Anhnge"/>
        <w:numPr>
          <w:ilvl w:val="0"/>
          <w:numId w:val="8"/>
        </w:numPr>
      </w:pPr>
      <w:r w:rsidRPr="00B51E58">
        <w:lastRenderedPageBreak/>
        <w:t>Glossar</w:t>
      </w:r>
    </w:p>
    <w:p w:rsidR="00017BFF" w:rsidRPr="002D4B28" w:rsidRDefault="00D07FFB" w:rsidP="00F97954">
      <w:pPr>
        <w:pStyle w:val="Rechtsgrundlagenverzeichnis"/>
        <w:tabs>
          <w:tab w:val="right" w:pos="8777"/>
        </w:tabs>
        <w:rPr>
          <w:rFonts w:asciiTheme="majorHAnsi" w:eastAsiaTheme="majorEastAsia" w:hAnsiTheme="majorHAnsi" w:cstheme="majorBidi"/>
          <w:b/>
          <w:bCs/>
          <w:color w:val="365F91" w:themeColor="accent1" w:themeShade="BF"/>
          <w:sz w:val="28"/>
          <w:szCs w:val="28"/>
        </w:rPr>
      </w:pPr>
      <w:r>
        <w:fldChar w:fldCharType="begin"/>
      </w:r>
      <w:r w:rsidRPr="002D4B28">
        <w:instrText xml:space="preserve"> </w:instrText>
      </w:r>
      <w:r w:rsidR="00E35188" w:rsidRPr="002D4B28">
        <w:instrText>TOA \c "1" \p \e "</w:instrText>
      </w:r>
      <w:r w:rsidR="00E35188" w:rsidRPr="002D4B28">
        <w:tab/>
      </w:r>
      <w:r w:rsidR="00E35188" w:rsidRPr="002D4B28">
        <w:tab/>
        <w:instrText>"</w:instrText>
      </w:r>
      <w:r w:rsidRPr="002D4B28">
        <w:instrText xml:space="preserve"> </w:instrText>
      </w:r>
      <w:r>
        <w:fldChar w:fldCharType="separate"/>
      </w:r>
      <w:r w:rsidR="005F04B9">
        <w:rPr>
          <w:b/>
          <w:bCs/>
          <w:noProof/>
        </w:rPr>
        <w:t>Es wurden keine Verzeichnis-Einträge gefunden.</w:t>
      </w:r>
      <w:r>
        <w:fldChar w:fldCharType="end"/>
      </w:r>
      <w:r w:rsidR="00017BFF" w:rsidRPr="002D4B28">
        <w:br w:type="page"/>
      </w:r>
    </w:p>
    <w:p w:rsidR="0052074C" w:rsidRDefault="0052074C" w:rsidP="00B51E58">
      <w:pPr>
        <w:pStyle w:val="Anhnge"/>
      </w:pPr>
      <w:r>
        <w:lastRenderedPageBreak/>
        <w:t>Abbildungsverzeichnis</w:t>
      </w:r>
    </w:p>
    <w:p w:rsidR="000B327C" w:rsidRPr="000B327C" w:rsidRDefault="00200F56" w:rsidP="00F97954">
      <w:pPr>
        <w:pStyle w:val="Abbildungsverzeichnis"/>
        <w:tabs>
          <w:tab w:val="right" w:leader="dot" w:pos="8777"/>
        </w:tabs>
      </w:pPr>
      <w:r>
        <w:fldChar w:fldCharType="begin"/>
      </w:r>
      <w:r>
        <w:instrText xml:space="preserve"> TOC \h \z \c "Abbildung" </w:instrText>
      </w:r>
      <w:r>
        <w:fldChar w:fldCharType="separate"/>
      </w:r>
      <w:r w:rsidR="005F04B9">
        <w:rPr>
          <w:b/>
          <w:bCs/>
          <w:noProof/>
        </w:rPr>
        <w:t>Es konnten keine Einträge für ein Abbildungsverzeichnis gefunden werden.</w:t>
      </w:r>
      <w:r>
        <w:rPr>
          <w:b/>
          <w:bCs/>
          <w:noProof/>
        </w:rPr>
        <w:fldChar w:fldCharType="end"/>
      </w:r>
    </w:p>
    <w:p w:rsidR="009B7A14" w:rsidRDefault="0052074C" w:rsidP="00B51E58">
      <w:pPr>
        <w:pStyle w:val="Anhnge"/>
      </w:pPr>
      <w:r>
        <w:lastRenderedPageBreak/>
        <w:t>Tabellenverzeichni</w:t>
      </w:r>
      <w:r w:rsidR="009B7A14">
        <w:t>s</w:t>
      </w:r>
    </w:p>
    <w:p w:rsidR="000B327C" w:rsidRPr="000B327C" w:rsidRDefault="00200F56" w:rsidP="000B327C">
      <w:r>
        <w:fldChar w:fldCharType="begin"/>
      </w:r>
      <w:r>
        <w:instrText xml:space="preserve"> TOC \h \z \c "Tabelle" </w:instrText>
      </w:r>
      <w:r>
        <w:fldChar w:fldCharType="separate"/>
      </w:r>
      <w:r w:rsidR="005F04B9">
        <w:rPr>
          <w:b/>
          <w:bCs/>
          <w:noProof/>
        </w:rPr>
        <w:t>Es konnten keine Einträge für ein Abbildungsverzeichnis gefunden werden.</w:t>
      </w:r>
      <w:r>
        <w:rPr>
          <w:b/>
          <w:bCs/>
          <w:noProof/>
        </w:rPr>
        <w:fldChar w:fldCharType="end"/>
      </w:r>
    </w:p>
    <w:p w:rsidR="009B7A14" w:rsidRDefault="009B7A14" w:rsidP="00B51E58">
      <w:pPr>
        <w:pStyle w:val="Anhnge"/>
      </w:pPr>
      <w:r>
        <w:lastRenderedPageBreak/>
        <w:t>Listing</w:t>
      </w:r>
      <w:r w:rsidR="0052074C">
        <w:t>s</w:t>
      </w:r>
    </w:p>
    <w:p w:rsidR="000B327C" w:rsidRPr="000B327C" w:rsidRDefault="00200F56" w:rsidP="000B327C">
      <w:r>
        <w:fldChar w:fldCharType="begin"/>
      </w:r>
      <w:r>
        <w:instrText xml:space="preserve"> TOC \h \z \c "Formel" </w:instrText>
      </w:r>
      <w:r>
        <w:fldChar w:fldCharType="separate"/>
      </w:r>
      <w:r w:rsidR="005F04B9">
        <w:rPr>
          <w:b/>
          <w:bCs/>
          <w:noProof/>
        </w:rPr>
        <w:t>Es konnten keine Einträge für ein Abbildungsverzeichnis gefunden werden.</w:t>
      </w:r>
      <w:r>
        <w:rPr>
          <w:b/>
          <w:bCs/>
          <w:noProof/>
        </w:rPr>
        <w:fldChar w:fldCharType="end"/>
      </w:r>
    </w:p>
    <w:p w:rsidR="00965969" w:rsidRDefault="0052074C" w:rsidP="00B51E58">
      <w:pPr>
        <w:pStyle w:val="Anhnge"/>
      </w:pPr>
      <w:r>
        <w:lastRenderedPageBreak/>
        <w:t>Literaturverzeichnis</w:t>
      </w:r>
    </w:p>
    <w:p w:rsidR="00DD7466" w:rsidRPr="00DD7466" w:rsidRDefault="00DD7466" w:rsidP="00DD7466">
      <w:pPr>
        <w:pStyle w:val="Literaturverzeichnis"/>
        <w:rPr>
          <w:rFonts w:ascii="Calibri" w:hAnsi="Calibri"/>
        </w:rPr>
      </w:pPr>
      <w:r>
        <w:fldChar w:fldCharType="begin"/>
      </w:r>
      <w:r>
        <w:instrText xml:space="preserve"> ADDIN ZOTERO_BIBL {"custom":[]} CSL_BIBLIOGRAPHY </w:instrText>
      </w:r>
      <w:r>
        <w:fldChar w:fldCharType="separate"/>
      </w:r>
      <w:r w:rsidRPr="00DD7466">
        <w:rPr>
          <w:rFonts w:ascii="Calibri" w:hAnsi="Calibri"/>
        </w:rPr>
        <w:t>[1]</w:t>
      </w:r>
      <w:r w:rsidRPr="00DD7466">
        <w:rPr>
          <w:rFonts w:ascii="Calibri" w:hAnsi="Calibri"/>
        </w:rPr>
        <w:tab/>
        <w:t>H.-P. Schwefel, „Evolutionsstrategie und numerische Optimierung“, Technische Un</w:t>
      </w:r>
      <w:r w:rsidRPr="00DD7466">
        <w:rPr>
          <w:rFonts w:ascii="Calibri" w:hAnsi="Calibri"/>
        </w:rPr>
        <w:t>i</w:t>
      </w:r>
      <w:r w:rsidRPr="00DD7466">
        <w:rPr>
          <w:rFonts w:ascii="Calibri" w:hAnsi="Calibri"/>
        </w:rPr>
        <w:t>versität Berlin, 1975.</w:t>
      </w:r>
    </w:p>
    <w:p w:rsidR="00DD7466" w:rsidRPr="00DD7466" w:rsidRDefault="00DD7466" w:rsidP="00DD7466">
      <w:pPr>
        <w:pStyle w:val="Literaturverzeichnis"/>
        <w:rPr>
          <w:rFonts w:ascii="Calibri" w:hAnsi="Calibri"/>
        </w:rPr>
      </w:pPr>
      <w:r w:rsidRPr="00DD7466">
        <w:rPr>
          <w:rFonts w:ascii="Calibri" w:hAnsi="Calibri"/>
        </w:rPr>
        <w:t>[2]</w:t>
      </w:r>
      <w:r w:rsidRPr="00DD7466">
        <w:rPr>
          <w:rFonts w:ascii="Calibri" w:hAnsi="Calibri"/>
        </w:rPr>
        <w:tab/>
        <w:t>I. Rechenberg, „Evolutionsstrategie–Optimierung technischer Systeme nach Prinzipien der biologischen Evolution“, 1973.</w:t>
      </w:r>
    </w:p>
    <w:p w:rsidR="00DD7466" w:rsidRPr="00DD7466" w:rsidRDefault="00DD7466" w:rsidP="00DD7466">
      <w:pPr>
        <w:pStyle w:val="Literaturverzeichnis"/>
        <w:rPr>
          <w:rFonts w:ascii="Calibri" w:hAnsi="Calibri"/>
          <w:lang w:val="en-GB"/>
        </w:rPr>
      </w:pPr>
      <w:r w:rsidRPr="00DD7466">
        <w:rPr>
          <w:rFonts w:ascii="Calibri" w:hAnsi="Calibri"/>
          <w:lang w:val="en-GB"/>
        </w:rPr>
        <w:t>[3]</w:t>
      </w:r>
      <w:r w:rsidRPr="00DD7466">
        <w:rPr>
          <w:rFonts w:ascii="Calibri" w:hAnsi="Calibri"/>
          <w:lang w:val="en-GB"/>
        </w:rPr>
        <w:tab/>
        <w:t xml:space="preserve">D. E. Goldberg und J. H. Holland, „Genetic algorithms and machine learning“, </w:t>
      </w:r>
      <w:r w:rsidRPr="00DD7466">
        <w:rPr>
          <w:rFonts w:ascii="Calibri" w:hAnsi="Calibri"/>
          <w:i/>
          <w:iCs/>
          <w:lang w:val="en-GB"/>
        </w:rPr>
        <w:t>Machine Learning</w:t>
      </w:r>
      <w:r w:rsidRPr="00DD7466">
        <w:rPr>
          <w:rFonts w:ascii="Calibri" w:hAnsi="Calibri"/>
          <w:lang w:val="en-GB"/>
        </w:rPr>
        <w:t>, Bd. 3, Nr. 2, S. 95–99, 1988.</w:t>
      </w:r>
    </w:p>
    <w:p w:rsidR="00DD7466" w:rsidRPr="00DD7466" w:rsidRDefault="00DD7466" w:rsidP="00DD7466">
      <w:pPr>
        <w:pStyle w:val="Literaturverzeichnis"/>
        <w:rPr>
          <w:rFonts w:ascii="Calibri" w:hAnsi="Calibri"/>
          <w:lang w:val="en-GB"/>
        </w:rPr>
      </w:pPr>
      <w:r w:rsidRPr="00DD7466">
        <w:rPr>
          <w:rFonts w:ascii="Calibri" w:hAnsi="Calibri"/>
          <w:lang w:val="en-GB"/>
        </w:rPr>
        <w:t>[4]</w:t>
      </w:r>
      <w:r w:rsidRPr="00DD7466">
        <w:rPr>
          <w:rFonts w:ascii="Calibri" w:hAnsi="Calibri"/>
          <w:lang w:val="en-GB"/>
        </w:rPr>
        <w:tab/>
        <w:t xml:space="preserve">E. Cantú-Paz, „A survey of parallel genetic algorithms“, </w:t>
      </w:r>
      <w:r w:rsidRPr="00DD7466">
        <w:rPr>
          <w:rFonts w:ascii="Calibri" w:hAnsi="Calibri"/>
          <w:i/>
          <w:iCs/>
          <w:lang w:val="en-GB"/>
        </w:rPr>
        <w:t>Calculateurs paralleles, r</w:t>
      </w:r>
      <w:r w:rsidRPr="00DD7466">
        <w:rPr>
          <w:rFonts w:ascii="Calibri" w:hAnsi="Calibri"/>
          <w:i/>
          <w:iCs/>
          <w:lang w:val="en-GB"/>
        </w:rPr>
        <w:t>e</w:t>
      </w:r>
      <w:r w:rsidRPr="00DD7466">
        <w:rPr>
          <w:rFonts w:ascii="Calibri" w:hAnsi="Calibri"/>
          <w:i/>
          <w:iCs/>
          <w:lang w:val="en-GB"/>
        </w:rPr>
        <w:t>seaux et systems repartis</w:t>
      </w:r>
      <w:r w:rsidRPr="00DD7466">
        <w:rPr>
          <w:rFonts w:ascii="Calibri" w:hAnsi="Calibri"/>
          <w:lang w:val="en-GB"/>
        </w:rPr>
        <w:t>, Bd. 10, Nr. 2, S. 141–171, 1998.</w:t>
      </w:r>
    </w:p>
    <w:p w:rsidR="00965969" w:rsidRDefault="00DD7466" w:rsidP="00236CC5">
      <w:pPr>
        <w:pStyle w:val="Literaturverzeichnis"/>
      </w:pPr>
      <w:r>
        <w:fldChar w:fldCharType="end"/>
      </w:r>
    </w:p>
    <w:sectPr w:rsidR="00965969" w:rsidSect="002E2292">
      <w:pgSz w:w="11906" w:h="16838" w:code="9"/>
      <w:pgMar w:top="1418" w:right="1418" w:bottom="1134"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0F56" w:rsidRDefault="00200F56" w:rsidP="000933B5">
      <w:pPr>
        <w:spacing w:after="0" w:line="240" w:lineRule="auto"/>
      </w:pPr>
      <w:r>
        <w:separator/>
      </w:r>
    </w:p>
  </w:endnote>
  <w:endnote w:type="continuationSeparator" w:id="0">
    <w:p w:rsidR="00200F56" w:rsidRDefault="00200F56" w:rsidP="00093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55" w:rsidRDefault="00D036EF" w:rsidP="00501B52">
    <w:pPr>
      <w:pStyle w:val="Fuzeile"/>
      <w:tabs>
        <w:tab w:val="center" w:pos="4393"/>
        <w:tab w:val="left" w:pos="6946"/>
      </w:tabs>
      <w:jc w:val="left"/>
    </w:pPr>
    <w:r>
      <w:t>Studienarbeit II</w:t>
    </w:r>
    <w:r w:rsidR="00A42755">
      <w:tab/>
    </w:r>
    <w:sdt>
      <w:sdtPr>
        <w:id w:val="-1372444133"/>
        <w:docPartObj>
          <w:docPartGallery w:val="Page Numbers (Bottom of Page)"/>
          <w:docPartUnique/>
        </w:docPartObj>
      </w:sdtPr>
      <w:sdtEndPr/>
      <w:sdtContent>
        <w:r w:rsidR="00A42755">
          <w:rPr>
            <w:noProof/>
            <w:lang w:eastAsia="de-DE"/>
          </w:rPr>
          <mc:AlternateContent>
            <mc:Choice Requires="wps">
              <w:drawing>
                <wp:anchor distT="0" distB="0" distL="114300" distR="114300" simplePos="0" relativeHeight="251663360" behindDoc="0" locked="0" layoutInCell="1" allowOverlap="1" wp14:anchorId="435D2819" wp14:editId="67D810E2">
                  <wp:simplePos x="0" y="0"/>
                  <wp:positionH relativeFrom="column">
                    <wp:posOffset>253365</wp:posOffset>
                  </wp:positionH>
                  <wp:positionV relativeFrom="paragraph">
                    <wp:posOffset>-73660</wp:posOffset>
                  </wp:positionV>
                  <wp:extent cx="5238750" cy="0"/>
                  <wp:effectExtent l="0" t="0" r="19050" b="19050"/>
                  <wp:wrapNone/>
                  <wp:docPr id="7" name="Gerade Verbindung 7"/>
                  <wp:cNvGraphicFramePr/>
                  <a:graphic xmlns:a="http://schemas.openxmlformats.org/drawingml/2006/main">
                    <a:graphicData uri="http://schemas.microsoft.com/office/word/2010/wordprocessingShape">
                      <wps:wsp>
                        <wps:cNvCnPr/>
                        <wps:spPr>
                          <a:xfrm>
                            <a:off x="0" y="0"/>
                            <a:ext cx="5238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9.95pt,-5.8pt" to="432.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" strokecolor="#4579b8 [3044]"/>
              </w:pict>
            </mc:Fallback>
          </mc:AlternateContent>
        </w:r>
        <w:r w:rsidR="00A42755">
          <w:t xml:space="preserve">- </w:t>
        </w:r>
        <w:r w:rsidR="00A42755">
          <w:fldChar w:fldCharType="begin"/>
        </w:r>
        <w:r w:rsidR="00A42755">
          <w:instrText>PAGE   \* MERGEFORMAT</w:instrText>
        </w:r>
        <w:r w:rsidR="00A42755">
          <w:fldChar w:fldCharType="separate"/>
        </w:r>
        <w:r w:rsidR="00D73F7D">
          <w:rPr>
            <w:noProof/>
          </w:rPr>
          <w:t>IV</w:t>
        </w:r>
        <w:r w:rsidR="00A42755">
          <w:fldChar w:fldCharType="end"/>
        </w:r>
        <w:r w:rsidR="00A42755">
          <w:t xml:space="preserve"> -</w:t>
        </w:r>
      </w:sdtContent>
    </w:sdt>
    <w:r w:rsidR="00A42755">
      <w:tab/>
      <w:t xml:space="preserve">Michael </w:t>
    </w:r>
    <w:proofErr w:type="spellStart"/>
    <w:r w:rsidR="00A42755">
      <w:t>Sprauer</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5643325"/>
      <w:docPartObj>
        <w:docPartGallery w:val="Page Numbers (Bottom of Page)"/>
        <w:docPartUnique/>
      </w:docPartObj>
    </w:sdtPr>
    <w:sdtEndPr/>
    <w:sdtContent>
      <w:p w:rsidR="00A42755" w:rsidRDefault="00A42755">
        <w:pPr>
          <w:pStyle w:val="Fuzeile"/>
        </w:pPr>
        <w:r>
          <w:fldChar w:fldCharType="begin"/>
        </w:r>
        <w:r>
          <w:instrText>PAGE   \* MERGEFORMAT</w:instrText>
        </w:r>
        <w:r>
          <w:fldChar w:fldCharType="separate"/>
        </w:r>
        <w:r>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0F56" w:rsidRDefault="00200F56" w:rsidP="000933B5">
      <w:pPr>
        <w:spacing w:after="0" w:line="240" w:lineRule="auto"/>
      </w:pPr>
      <w:r>
        <w:separator/>
      </w:r>
    </w:p>
  </w:footnote>
  <w:footnote w:type="continuationSeparator" w:id="0">
    <w:p w:rsidR="00200F56" w:rsidRDefault="00200F56" w:rsidP="000933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55" w:rsidRDefault="00A42755">
    <w:pPr>
      <w:pStyle w:val="Kopfzeile"/>
    </w:pPr>
    <w:r>
      <w:rPr>
        <w:noProof/>
        <w:lang w:eastAsia="de-DE"/>
      </w:rPr>
      <w:drawing>
        <wp:anchor distT="0" distB="0" distL="114300" distR="114300" simplePos="0" relativeHeight="251658240" behindDoc="0" locked="0" layoutInCell="1" allowOverlap="1" wp14:anchorId="164853CC" wp14:editId="6FC3738D">
          <wp:simplePos x="0" y="0"/>
          <wp:positionH relativeFrom="column">
            <wp:posOffset>3982085</wp:posOffset>
          </wp:positionH>
          <wp:positionV relativeFrom="paragraph">
            <wp:posOffset>-216535</wp:posOffset>
          </wp:positionV>
          <wp:extent cx="1638300" cy="6858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inline distT="0" distB="0" distL="0" distR="0" wp14:anchorId="3834DC23" wp14:editId="5EEE048D">
          <wp:extent cx="2314575" cy="276225"/>
          <wp:effectExtent l="0" t="0" r="9525" b="9525"/>
          <wp:docPr id="12" name="Grafik 12"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14575" cy="2762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55" w:rsidRDefault="00A42755">
    <w:pPr>
      <w:pStyle w:val="Kopfzeile"/>
    </w:pPr>
    <w:r>
      <w:rPr>
        <w:noProof/>
        <w:lang w:eastAsia="de-DE"/>
      </w:rPr>
      <w:drawing>
        <wp:anchor distT="0" distB="0" distL="114300" distR="114300" simplePos="0" relativeHeight="251661312" behindDoc="1" locked="0" layoutInCell="1" allowOverlap="1" wp14:anchorId="07EF585F" wp14:editId="041DE166">
          <wp:simplePos x="0" y="0"/>
          <wp:positionH relativeFrom="column">
            <wp:posOffset>-13335</wp:posOffset>
          </wp:positionH>
          <wp:positionV relativeFrom="paragraph">
            <wp:posOffset>56515</wp:posOffset>
          </wp:positionV>
          <wp:extent cx="1511935" cy="179705"/>
          <wp:effectExtent l="0" t="0" r="0" b="0"/>
          <wp:wrapThrough wrapText="bothSides">
            <wp:wrapPolygon edited="0">
              <wp:start x="0" y="0"/>
              <wp:lineTo x="0" y="6869"/>
              <wp:lineTo x="544" y="18318"/>
              <wp:lineTo x="21228" y="18318"/>
              <wp:lineTo x="21228" y="0"/>
              <wp:lineTo x="0" y="0"/>
            </wp:wrapPolygon>
          </wp:wrapThrough>
          <wp:docPr id="4" name="Grafik 4" descr="O:\Eigene Dateien\Studium\Bachelorarbeit\Bilder\logo_th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igene Dateien\Studium\Bachelorarbeit\Bilder\logo_thal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193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60288" behindDoc="0" locked="0" layoutInCell="1" allowOverlap="1" wp14:anchorId="095CB1F7" wp14:editId="44241524">
          <wp:simplePos x="0" y="0"/>
          <wp:positionH relativeFrom="column">
            <wp:posOffset>4415526</wp:posOffset>
          </wp:positionH>
          <wp:positionV relativeFrom="paragraph">
            <wp:posOffset>-41275</wp:posOffset>
          </wp:positionV>
          <wp:extent cx="1144270" cy="47879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4270" cy="4787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mc:AlternateContent>
        <mc:Choice Requires="wps">
          <w:drawing>
            <wp:anchor distT="0" distB="0" distL="114300" distR="114300" simplePos="0" relativeHeight="251662336" behindDoc="0" locked="0" layoutInCell="1" allowOverlap="1" wp14:anchorId="374BD9B3" wp14:editId="73EB76C6">
              <wp:simplePos x="0" y="0"/>
              <wp:positionH relativeFrom="column">
                <wp:posOffset>-603885</wp:posOffset>
              </wp:positionH>
              <wp:positionV relativeFrom="paragraph">
                <wp:posOffset>268869</wp:posOffset>
              </wp:positionV>
              <wp:extent cx="6648450" cy="0"/>
              <wp:effectExtent l="0" t="0" r="19050" b="19050"/>
              <wp:wrapNone/>
              <wp:docPr id="6" name="Gerade Verbindung 6"/>
              <wp:cNvGraphicFramePr/>
              <a:graphic xmlns:a="http://schemas.openxmlformats.org/drawingml/2006/main">
                <a:graphicData uri="http://schemas.microsoft.com/office/word/2010/wordprocessingShape">
                  <wps:wsp>
                    <wps:cNvCnPr/>
                    <wps:spPr>
                      <a:xfrm>
                        <a:off x="0" y="0"/>
                        <a:ext cx="6648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55pt,21.15pt" to="475.9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" strokecolor="#4579b8 [3044]"/>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755" w:rsidRDefault="00A4275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F6ABB"/>
    <w:multiLevelType w:val="hybridMultilevel"/>
    <w:tmpl w:val="892284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A46E8"/>
    <w:multiLevelType w:val="hybridMultilevel"/>
    <w:tmpl w:val="D2A252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5F69C6"/>
    <w:multiLevelType w:val="hybridMultilevel"/>
    <w:tmpl w:val="356A83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F33284A"/>
    <w:multiLevelType w:val="hybridMultilevel"/>
    <w:tmpl w:val="B0B20B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4">
    <w:nsid w:val="27DF5688"/>
    <w:multiLevelType w:val="hybridMultilevel"/>
    <w:tmpl w:val="BA1EBE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5">
    <w:nsid w:val="2A31642C"/>
    <w:multiLevelType w:val="hybridMultilevel"/>
    <w:tmpl w:val="9B42BDDC"/>
    <w:lvl w:ilvl="0" w:tplc="51B2B266">
      <w:numFmt w:val="bullet"/>
      <w:lvlText w:val=""/>
      <w:lvlJc w:val="left"/>
      <w:pPr>
        <w:ind w:left="1065" w:hanging="705"/>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C2300D9"/>
    <w:multiLevelType w:val="hybridMultilevel"/>
    <w:tmpl w:val="6BA8A19C"/>
    <w:lvl w:ilvl="0" w:tplc="DFF0AA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FD95791"/>
    <w:multiLevelType w:val="hybridMultilevel"/>
    <w:tmpl w:val="A50428F2"/>
    <w:lvl w:ilvl="0" w:tplc="D7883DF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34E018A"/>
    <w:multiLevelType w:val="multilevel"/>
    <w:tmpl w:val="5666E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9F66E9"/>
    <w:multiLevelType w:val="hybridMultilevel"/>
    <w:tmpl w:val="834C7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9F361CD"/>
    <w:multiLevelType w:val="hybridMultilevel"/>
    <w:tmpl w:val="46C6B024"/>
    <w:lvl w:ilvl="0" w:tplc="156AEE5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D6C10F2"/>
    <w:multiLevelType w:val="hybridMultilevel"/>
    <w:tmpl w:val="8BFCD6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FFD0DDB"/>
    <w:multiLevelType w:val="hybridMultilevel"/>
    <w:tmpl w:val="8C6C72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2A56B01"/>
    <w:multiLevelType w:val="hybridMultilevel"/>
    <w:tmpl w:val="BD10AA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14">
    <w:nsid w:val="43100C58"/>
    <w:multiLevelType w:val="hybridMultilevel"/>
    <w:tmpl w:val="9F3673A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43D344FF"/>
    <w:multiLevelType w:val="hybridMultilevel"/>
    <w:tmpl w:val="3CC0EC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1145F2"/>
    <w:multiLevelType w:val="hybridMultilevel"/>
    <w:tmpl w:val="447EEE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B511627"/>
    <w:multiLevelType w:val="hybridMultilevel"/>
    <w:tmpl w:val="11264A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19C197C"/>
    <w:multiLevelType w:val="hybridMultilevel"/>
    <w:tmpl w:val="295889E6"/>
    <w:lvl w:ilvl="0" w:tplc="962C949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nsid w:val="5362259B"/>
    <w:multiLevelType w:val="hybridMultilevel"/>
    <w:tmpl w:val="43E641E0"/>
    <w:lvl w:ilvl="0" w:tplc="C49C4B58">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8FD1CD6"/>
    <w:multiLevelType w:val="hybridMultilevel"/>
    <w:tmpl w:val="0694B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C62F75"/>
    <w:multiLevelType w:val="multilevel"/>
    <w:tmpl w:val="6834EFB6"/>
    <w:lvl w:ilvl="0">
      <w:start w:val="1"/>
      <w:numFmt w:val="decimal"/>
      <w:pStyle w:val="berschrift1"/>
      <w:lvlText w:val="%1."/>
      <w:lvlJc w:val="left"/>
      <w:pPr>
        <w:ind w:left="360" w:hanging="360"/>
      </w:pPr>
      <w:rPr>
        <w:rFonts w:asciiTheme="majorHAnsi" w:hAnsiTheme="majorHAnsi"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2">
    <w:nsid w:val="5F0337FC"/>
    <w:multiLevelType w:val="hybridMultilevel"/>
    <w:tmpl w:val="F4AAC472"/>
    <w:lvl w:ilvl="0" w:tplc="04070001">
      <w:start w:val="1"/>
      <w:numFmt w:val="bullet"/>
      <w:lvlText w:val=""/>
      <w:lvlJc w:val="left"/>
      <w:pPr>
        <w:ind w:left="770" w:hanging="360"/>
      </w:pPr>
      <w:rPr>
        <w:rFonts w:ascii="Symbol" w:hAnsi="Symbol" w:hint="default"/>
      </w:rPr>
    </w:lvl>
    <w:lvl w:ilvl="1" w:tplc="04070003">
      <w:start w:val="1"/>
      <w:numFmt w:val="bullet"/>
      <w:lvlText w:val="o"/>
      <w:lvlJc w:val="left"/>
      <w:pPr>
        <w:ind w:left="1490" w:hanging="360"/>
      </w:pPr>
      <w:rPr>
        <w:rFonts w:ascii="Courier New" w:hAnsi="Courier New" w:cs="Courier New" w:hint="default"/>
      </w:rPr>
    </w:lvl>
    <w:lvl w:ilvl="2" w:tplc="04070005">
      <w:start w:val="1"/>
      <w:numFmt w:val="bullet"/>
      <w:lvlText w:val=""/>
      <w:lvlJc w:val="left"/>
      <w:pPr>
        <w:ind w:left="2210" w:hanging="360"/>
      </w:pPr>
      <w:rPr>
        <w:rFonts w:ascii="Bookshelf Symbol 7" w:hAnsi="Bookshelf Symbol 7"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Bookshelf Symbol 7" w:hAnsi="Bookshelf Symbol 7"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Bookshelf Symbol 7" w:hAnsi="Bookshelf Symbol 7" w:hint="default"/>
      </w:rPr>
    </w:lvl>
  </w:abstractNum>
  <w:abstractNum w:abstractNumId="23">
    <w:nsid w:val="6460106A"/>
    <w:multiLevelType w:val="hybridMultilevel"/>
    <w:tmpl w:val="B6905F24"/>
    <w:lvl w:ilvl="0" w:tplc="1AB01EF4">
      <w:start w:val="1"/>
      <w:numFmt w:val="upperRoman"/>
      <w:pStyle w:val="Anhnge"/>
      <w:lvlText w:val="%1"/>
      <w:lvlJc w:val="righ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C2B77E5"/>
    <w:multiLevelType w:val="hybridMultilevel"/>
    <w:tmpl w:val="AE6A9D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95" w:hanging="360"/>
      </w:pPr>
      <w:rPr>
        <w:rFonts w:ascii="Courier New" w:hAnsi="Courier New" w:cs="Courier New" w:hint="default"/>
      </w:rPr>
    </w:lvl>
    <w:lvl w:ilvl="2" w:tplc="04070005">
      <w:start w:val="1"/>
      <w:numFmt w:val="bullet"/>
      <w:lvlText w:val=""/>
      <w:lvlJc w:val="left"/>
      <w:pPr>
        <w:ind w:left="2160" w:hanging="360"/>
      </w:pPr>
      <w:rPr>
        <w:rFonts w:ascii="Bookshelf Symbol 7" w:hAnsi="Bookshelf Symbol 7"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Bookshelf Symbol 7" w:hAnsi="Bookshelf Symbol 7"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Bookshelf Symbol 7" w:hAnsi="Bookshelf Symbol 7" w:hint="default"/>
      </w:rPr>
    </w:lvl>
  </w:abstractNum>
  <w:abstractNum w:abstractNumId="25">
    <w:nsid w:val="6F957520"/>
    <w:multiLevelType w:val="hybridMultilevel"/>
    <w:tmpl w:val="38D847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4B467F0"/>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898419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num>
  <w:num w:numId="7">
    <w:abstractNumId w:val="27"/>
  </w:num>
  <w:num w:numId="8">
    <w:abstractNumId w:val="23"/>
    <w:lvlOverride w:ilvl="0">
      <w:startOverride w:val="1"/>
    </w:lvlOverride>
  </w:num>
  <w:num w:numId="9">
    <w:abstractNumId w:val="15"/>
  </w:num>
  <w:num w:numId="10">
    <w:abstractNumId w:val="11"/>
  </w:num>
  <w:num w:numId="11">
    <w:abstractNumId w:val="21"/>
  </w:num>
  <w:num w:numId="12">
    <w:abstractNumId w:val="12"/>
  </w:num>
  <w:num w:numId="13">
    <w:abstractNumId w:val="22"/>
  </w:num>
  <w:num w:numId="14">
    <w:abstractNumId w:val="26"/>
  </w:num>
  <w:num w:numId="15">
    <w:abstractNumId w:val="3"/>
  </w:num>
  <w:num w:numId="16">
    <w:abstractNumId w:val="24"/>
  </w:num>
  <w:num w:numId="17">
    <w:abstractNumId w:val="4"/>
  </w:num>
  <w:num w:numId="18">
    <w:abstractNumId w:val="13"/>
  </w:num>
  <w:num w:numId="19">
    <w:abstractNumId w:val="20"/>
  </w:num>
  <w:num w:numId="20">
    <w:abstractNumId w:val="10"/>
  </w:num>
  <w:num w:numId="21">
    <w:abstractNumId w:val="18"/>
  </w:num>
  <w:num w:numId="22">
    <w:abstractNumId w:val="6"/>
  </w:num>
  <w:num w:numId="23">
    <w:abstractNumId w:val="21"/>
  </w:num>
  <w:num w:numId="24">
    <w:abstractNumId w:val="1"/>
  </w:num>
  <w:num w:numId="25">
    <w:abstractNumId w:val="9"/>
  </w:num>
  <w:num w:numId="26">
    <w:abstractNumId w:val="19"/>
  </w:num>
  <w:num w:numId="27">
    <w:abstractNumId w:val="8"/>
  </w:num>
  <w:num w:numId="28">
    <w:abstractNumId w:val="7"/>
  </w:num>
  <w:num w:numId="29">
    <w:abstractNumId w:val="0"/>
  </w:num>
  <w:num w:numId="30">
    <w:abstractNumId w:val="2"/>
  </w:num>
  <w:num w:numId="31">
    <w:abstractNumId w:val="17"/>
  </w:num>
  <w:num w:numId="32">
    <w:abstractNumId w:val="16"/>
  </w:num>
  <w:num w:numId="33">
    <w:abstractNumId w:val="14"/>
  </w:num>
  <w:num w:numId="34">
    <w:abstractNumId w:val="25"/>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CB2"/>
    <w:rsid w:val="00003F71"/>
    <w:rsid w:val="00004BE4"/>
    <w:rsid w:val="00006097"/>
    <w:rsid w:val="00012E34"/>
    <w:rsid w:val="00014FB4"/>
    <w:rsid w:val="00015092"/>
    <w:rsid w:val="00015686"/>
    <w:rsid w:val="00015AEA"/>
    <w:rsid w:val="0001708B"/>
    <w:rsid w:val="00017BFF"/>
    <w:rsid w:val="0002193F"/>
    <w:rsid w:val="00025412"/>
    <w:rsid w:val="00027866"/>
    <w:rsid w:val="0003165B"/>
    <w:rsid w:val="00035BE9"/>
    <w:rsid w:val="00043C71"/>
    <w:rsid w:val="0005189B"/>
    <w:rsid w:val="0005286D"/>
    <w:rsid w:val="00053C96"/>
    <w:rsid w:val="000626C8"/>
    <w:rsid w:val="00072D5E"/>
    <w:rsid w:val="000738F9"/>
    <w:rsid w:val="000933B5"/>
    <w:rsid w:val="00095E1F"/>
    <w:rsid w:val="00096086"/>
    <w:rsid w:val="000960C9"/>
    <w:rsid w:val="00096668"/>
    <w:rsid w:val="00097561"/>
    <w:rsid w:val="00097E9F"/>
    <w:rsid w:val="000A394B"/>
    <w:rsid w:val="000A700F"/>
    <w:rsid w:val="000B327C"/>
    <w:rsid w:val="000C655B"/>
    <w:rsid w:val="000D25D7"/>
    <w:rsid w:val="000D64F5"/>
    <w:rsid w:val="000E1004"/>
    <w:rsid w:val="000E366F"/>
    <w:rsid w:val="000F196F"/>
    <w:rsid w:val="00102835"/>
    <w:rsid w:val="001053A8"/>
    <w:rsid w:val="001145AC"/>
    <w:rsid w:val="00115466"/>
    <w:rsid w:val="001157E6"/>
    <w:rsid w:val="001162B3"/>
    <w:rsid w:val="001168BB"/>
    <w:rsid w:val="00117A54"/>
    <w:rsid w:val="00122D75"/>
    <w:rsid w:val="0012634E"/>
    <w:rsid w:val="00127FC4"/>
    <w:rsid w:val="00131F51"/>
    <w:rsid w:val="00132B47"/>
    <w:rsid w:val="001575AA"/>
    <w:rsid w:val="00166AFF"/>
    <w:rsid w:val="00170B42"/>
    <w:rsid w:val="00171275"/>
    <w:rsid w:val="0017277A"/>
    <w:rsid w:val="00181BD6"/>
    <w:rsid w:val="00187FAB"/>
    <w:rsid w:val="00191123"/>
    <w:rsid w:val="0019178C"/>
    <w:rsid w:val="00192565"/>
    <w:rsid w:val="00194812"/>
    <w:rsid w:val="001B3579"/>
    <w:rsid w:val="001C6CF9"/>
    <w:rsid w:val="001D30E8"/>
    <w:rsid w:val="001D6127"/>
    <w:rsid w:val="001E1876"/>
    <w:rsid w:val="001F3661"/>
    <w:rsid w:val="001F6693"/>
    <w:rsid w:val="00200F56"/>
    <w:rsid w:val="00207E7F"/>
    <w:rsid w:val="0022488E"/>
    <w:rsid w:val="002306BD"/>
    <w:rsid w:val="00232E5E"/>
    <w:rsid w:val="00236CC5"/>
    <w:rsid w:val="00241BF4"/>
    <w:rsid w:val="00255B03"/>
    <w:rsid w:val="00260A7C"/>
    <w:rsid w:val="0027445E"/>
    <w:rsid w:val="00282371"/>
    <w:rsid w:val="00282EEB"/>
    <w:rsid w:val="0029372D"/>
    <w:rsid w:val="0029574C"/>
    <w:rsid w:val="002B1F58"/>
    <w:rsid w:val="002B6681"/>
    <w:rsid w:val="002C0F76"/>
    <w:rsid w:val="002C1896"/>
    <w:rsid w:val="002C2359"/>
    <w:rsid w:val="002C2A50"/>
    <w:rsid w:val="002C3D0A"/>
    <w:rsid w:val="002C5CEC"/>
    <w:rsid w:val="002C702F"/>
    <w:rsid w:val="002D4B28"/>
    <w:rsid w:val="002D4C2A"/>
    <w:rsid w:val="002D6ABC"/>
    <w:rsid w:val="002E0F2D"/>
    <w:rsid w:val="002E2292"/>
    <w:rsid w:val="002E3C44"/>
    <w:rsid w:val="002E5E75"/>
    <w:rsid w:val="002F3B88"/>
    <w:rsid w:val="002F4B52"/>
    <w:rsid w:val="002F73FE"/>
    <w:rsid w:val="002F7B05"/>
    <w:rsid w:val="00301423"/>
    <w:rsid w:val="0031356F"/>
    <w:rsid w:val="00315A81"/>
    <w:rsid w:val="00316547"/>
    <w:rsid w:val="00316F84"/>
    <w:rsid w:val="003227E7"/>
    <w:rsid w:val="003249A6"/>
    <w:rsid w:val="00336862"/>
    <w:rsid w:val="00341C32"/>
    <w:rsid w:val="00342394"/>
    <w:rsid w:val="00344566"/>
    <w:rsid w:val="003472DE"/>
    <w:rsid w:val="003523DD"/>
    <w:rsid w:val="003527D2"/>
    <w:rsid w:val="003527E7"/>
    <w:rsid w:val="003561A5"/>
    <w:rsid w:val="003606C4"/>
    <w:rsid w:val="00361F71"/>
    <w:rsid w:val="00364A6C"/>
    <w:rsid w:val="00364B43"/>
    <w:rsid w:val="00365202"/>
    <w:rsid w:val="00371B7C"/>
    <w:rsid w:val="00372377"/>
    <w:rsid w:val="00382E92"/>
    <w:rsid w:val="003946CE"/>
    <w:rsid w:val="00396C1E"/>
    <w:rsid w:val="003A0797"/>
    <w:rsid w:val="003A0810"/>
    <w:rsid w:val="003B5F58"/>
    <w:rsid w:val="003B6329"/>
    <w:rsid w:val="003C2727"/>
    <w:rsid w:val="003C4B03"/>
    <w:rsid w:val="003C6E18"/>
    <w:rsid w:val="003C7A27"/>
    <w:rsid w:val="003D6719"/>
    <w:rsid w:val="003E6F5C"/>
    <w:rsid w:val="003F1AA6"/>
    <w:rsid w:val="003F24C4"/>
    <w:rsid w:val="003F7139"/>
    <w:rsid w:val="003F767E"/>
    <w:rsid w:val="003F774B"/>
    <w:rsid w:val="00400B8B"/>
    <w:rsid w:val="0040272B"/>
    <w:rsid w:val="00403A5B"/>
    <w:rsid w:val="00412C12"/>
    <w:rsid w:val="00412C16"/>
    <w:rsid w:val="00421D1E"/>
    <w:rsid w:val="00424F70"/>
    <w:rsid w:val="00425C91"/>
    <w:rsid w:val="004272B4"/>
    <w:rsid w:val="00430780"/>
    <w:rsid w:val="00433EC8"/>
    <w:rsid w:val="00446877"/>
    <w:rsid w:val="004527EC"/>
    <w:rsid w:val="00455E8B"/>
    <w:rsid w:val="00460F75"/>
    <w:rsid w:val="00461C3D"/>
    <w:rsid w:val="00462DCF"/>
    <w:rsid w:val="00467A13"/>
    <w:rsid w:val="00471B63"/>
    <w:rsid w:val="00472B27"/>
    <w:rsid w:val="004876AA"/>
    <w:rsid w:val="004904C2"/>
    <w:rsid w:val="00497E40"/>
    <w:rsid w:val="004A35BF"/>
    <w:rsid w:val="004B5279"/>
    <w:rsid w:val="004C2907"/>
    <w:rsid w:val="004E3212"/>
    <w:rsid w:val="004E355D"/>
    <w:rsid w:val="004E4273"/>
    <w:rsid w:val="004E4D26"/>
    <w:rsid w:val="004E6553"/>
    <w:rsid w:val="00501B52"/>
    <w:rsid w:val="00501E79"/>
    <w:rsid w:val="00505F8A"/>
    <w:rsid w:val="005077D4"/>
    <w:rsid w:val="00517B66"/>
    <w:rsid w:val="00520384"/>
    <w:rsid w:val="0052074C"/>
    <w:rsid w:val="00520E3D"/>
    <w:rsid w:val="00531895"/>
    <w:rsid w:val="00537678"/>
    <w:rsid w:val="005455E8"/>
    <w:rsid w:val="0054597C"/>
    <w:rsid w:val="00552371"/>
    <w:rsid w:val="005545AC"/>
    <w:rsid w:val="00557370"/>
    <w:rsid w:val="00573F07"/>
    <w:rsid w:val="0058490B"/>
    <w:rsid w:val="00596D6C"/>
    <w:rsid w:val="005A14F4"/>
    <w:rsid w:val="005A4554"/>
    <w:rsid w:val="005B2B00"/>
    <w:rsid w:val="005B2E24"/>
    <w:rsid w:val="005B5DCF"/>
    <w:rsid w:val="005B6090"/>
    <w:rsid w:val="005B7D89"/>
    <w:rsid w:val="005C6662"/>
    <w:rsid w:val="005C6D48"/>
    <w:rsid w:val="005D2939"/>
    <w:rsid w:val="005D3549"/>
    <w:rsid w:val="005D6140"/>
    <w:rsid w:val="005E2149"/>
    <w:rsid w:val="005E225F"/>
    <w:rsid w:val="005E27CF"/>
    <w:rsid w:val="005F04B9"/>
    <w:rsid w:val="005F2173"/>
    <w:rsid w:val="005F491D"/>
    <w:rsid w:val="005F7B27"/>
    <w:rsid w:val="00602711"/>
    <w:rsid w:val="00602E2E"/>
    <w:rsid w:val="00611D1C"/>
    <w:rsid w:val="006138F0"/>
    <w:rsid w:val="00613CEC"/>
    <w:rsid w:val="00614254"/>
    <w:rsid w:val="00615AB7"/>
    <w:rsid w:val="006162EF"/>
    <w:rsid w:val="00617213"/>
    <w:rsid w:val="00634893"/>
    <w:rsid w:val="00637A80"/>
    <w:rsid w:val="006452A0"/>
    <w:rsid w:val="00656873"/>
    <w:rsid w:val="00661808"/>
    <w:rsid w:val="006633EA"/>
    <w:rsid w:val="00666E29"/>
    <w:rsid w:val="00675B25"/>
    <w:rsid w:val="00676DA3"/>
    <w:rsid w:val="00681DE1"/>
    <w:rsid w:val="006825AB"/>
    <w:rsid w:val="00682A30"/>
    <w:rsid w:val="00684E19"/>
    <w:rsid w:val="00687231"/>
    <w:rsid w:val="00692119"/>
    <w:rsid w:val="0069693E"/>
    <w:rsid w:val="006A7EC9"/>
    <w:rsid w:val="006B18C4"/>
    <w:rsid w:val="006C18EB"/>
    <w:rsid w:val="006D057B"/>
    <w:rsid w:val="006E5A17"/>
    <w:rsid w:val="006F2068"/>
    <w:rsid w:val="006F4C3B"/>
    <w:rsid w:val="0070082A"/>
    <w:rsid w:val="00700FFC"/>
    <w:rsid w:val="00703A9F"/>
    <w:rsid w:val="007144C3"/>
    <w:rsid w:val="007170CF"/>
    <w:rsid w:val="00717ADD"/>
    <w:rsid w:val="00721EC8"/>
    <w:rsid w:val="00722FE1"/>
    <w:rsid w:val="00727E62"/>
    <w:rsid w:val="00731317"/>
    <w:rsid w:val="00731778"/>
    <w:rsid w:val="00733A55"/>
    <w:rsid w:val="00733AA1"/>
    <w:rsid w:val="00740737"/>
    <w:rsid w:val="0074112B"/>
    <w:rsid w:val="007431C6"/>
    <w:rsid w:val="007432DB"/>
    <w:rsid w:val="00744930"/>
    <w:rsid w:val="00751AF3"/>
    <w:rsid w:val="00764D46"/>
    <w:rsid w:val="007652AE"/>
    <w:rsid w:val="00772E45"/>
    <w:rsid w:val="00790444"/>
    <w:rsid w:val="007941DA"/>
    <w:rsid w:val="007A7D30"/>
    <w:rsid w:val="007B3FEF"/>
    <w:rsid w:val="007B53F7"/>
    <w:rsid w:val="007B5573"/>
    <w:rsid w:val="007B5A9F"/>
    <w:rsid w:val="007B5D2D"/>
    <w:rsid w:val="007D454F"/>
    <w:rsid w:val="007D57DC"/>
    <w:rsid w:val="007D6658"/>
    <w:rsid w:val="007E03ED"/>
    <w:rsid w:val="007E611C"/>
    <w:rsid w:val="007F24B4"/>
    <w:rsid w:val="007F432E"/>
    <w:rsid w:val="007F6079"/>
    <w:rsid w:val="007F7E68"/>
    <w:rsid w:val="00805F47"/>
    <w:rsid w:val="008069CB"/>
    <w:rsid w:val="008203C2"/>
    <w:rsid w:val="00824833"/>
    <w:rsid w:val="00826AC6"/>
    <w:rsid w:val="00832B95"/>
    <w:rsid w:val="008373B4"/>
    <w:rsid w:val="00842CBE"/>
    <w:rsid w:val="0084551B"/>
    <w:rsid w:val="0084798A"/>
    <w:rsid w:val="008612F0"/>
    <w:rsid w:val="008716E6"/>
    <w:rsid w:val="00873833"/>
    <w:rsid w:val="00881CB9"/>
    <w:rsid w:val="00881CFB"/>
    <w:rsid w:val="0088418D"/>
    <w:rsid w:val="0089313F"/>
    <w:rsid w:val="00896EF0"/>
    <w:rsid w:val="008A344B"/>
    <w:rsid w:val="008B1E4E"/>
    <w:rsid w:val="008B22F1"/>
    <w:rsid w:val="008B4F17"/>
    <w:rsid w:val="008C0073"/>
    <w:rsid w:val="008C033C"/>
    <w:rsid w:val="008C182C"/>
    <w:rsid w:val="008D301D"/>
    <w:rsid w:val="008D4E65"/>
    <w:rsid w:val="008D4F13"/>
    <w:rsid w:val="008E24EB"/>
    <w:rsid w:val="008E2D6A"/>
    <w:rsid w:val="008E39B7"/>
    <w:rsid w:val="008E5863"/>
    <w:rsid w:val="008F26C5"/>
    <w:rsid w:val="008F58A7"/>
    <w:rsid w:val="008F5CAA"/>
    <w:rsid w:val="00900E7E"/>
    <w:rsid w:val="00900F33"/>
    <w:rsid w:val="00902CB2"/>
    <w:rsid w:val="00903C46"/>
    <w:rsid w:val="00904D5E"/>
    <w:rsid w:val="00917A32"/>
    <w:rsid w:val="00926D09"/>
    <w:rsid w:val="00930503"/>
    <w:rsid w:val="00931919"/>
    <w:rsid w:val="00933EC7"/>
    <w:rsid w:val="00945D04"/>
    <w:rsid w:val="009515D2"/>
    <w:rsid w:val="00951EDD"/>
    <w:rsid w:val="00953002"/>
    <w:rsid w:val="009538BF"/>
    <w:rsid w:val="00955E38"/>
    <w:rsid w:val="0095673C"/>
    <w:rsid w:val="00957D9C"/>
    <w:rsid w:val="00963059"/>
    <w:rsid w:val="00965969"/>
    <w:rsid w:val="00967317"/>
    <w:rsid w:val="00994125"/>
    <w:rsid w:val="009A6AFF"/>
    <w:rsid w:val="009A7FE5"/>
    <w:rsid w:val="009B3009"/>
    <w:rsid w:val="009B7A14"/>
    <w:rsid w:val="009C22E1"/>
    <w:rsid w:val="009C293F"/>
    <w:rsid w:val="009D2D84"/>
    <w:rsid w:val="009D580E"/>
    <w:rsid w:val="009E0D07"/>
    <w:rsid w:val="009E3B44"/>
    <w:rsid w:val="009F42E1"/>
    <w:rsid w:val="009F5AAC"/>
    <w:rsid w:val="009F5CA8"/>
    <w:rsid w:val="009F6B90"/>
    <w:rsid w:val="00A007F2"/>
    <w:rsid w:val="00A049FB"/>
    <w:rsid w:val="00A11850"/>
    <w:rsid w:val="00A23C5F"/>
    <w:rsid w:val="00A257B3"/>
    <w:rsid w:val="00A32545"/>
    <w:rsid w:val="00A34145"/>
    <w:rsid w:val="00A37590"/>
    <w:rsid w:val="00A42755"/>
    <w:rsid w:val="00A44441"/>
    <w:rsid w:val="00A45E75"/>
    <w:rsid w:val="00A5376F"/>
    <w:rsid w:val="00A568C5"/>
    <w:rsid w:val="00A62B09"/>
    <w:rsid w:val="00A63E91"/>
    <w:rsid w:val="00A6427D"/>
    <w:rsid w:val="00A73D2D"/>
    <w:rsid w:val="00A765FD"/>
    <w:rsid w:val="00A76EB2"/>
    <w:rsid w:val="00A770F3"/>
    <w:rsid w:val="00A77C80"/>
    <w:rsid w:val="00A87B09"/>
    <w:rsid w:val="00AA0DCE"/>
    <w:rsid w:val="00AA2272"/>
    <w:rsid w:val="00AB1296"/>
    <w:rsid w:val="00AB3A18"/>
    <w:rsid w:val="00AB416A"/>
    <w:rsid w:val="00AC0144"/>
    <w:rsid w:val="00AC7A1D"/>
    <w:rsid w:val="00AD0032"/>
    <w:rsid w:val="00AD449E"/>
    <w:rsid w:val="00AD460F"/>
    <w:rsid w:val="00AD4F3B"/>
    <w:rsid w:val="00AD4F3D"/>
    <w:rsid w:val="00AE7C8A"/>
    <w:rsid w:val="00AF094E"/>
    <w:rsid w:val="00AF45C5"/>
    <w:rsid w:val="00AF7497"/>
    <w:rsid w:val="00B0317B"/>
    <w:rsid w:val="00B22B81"/>
    <w:rsid w:val="00B31D39"/>
    <w:rsid w:val="00B33F3E"/>
    <w:rsid w:val="00B42124"/>
    <w:rsid w:val="00B42230"/>
    <w:rsid w:val="00B51E58"/>
    <w:rsid w:val="00B53429"/>
    <w:rsid w:val="00B53572"/>
    <w:rsid w:val="00B55B01"/>
    <w:rsid w:val="00B56CD4"/>
    <w:rsid w:val="00B61131"/>
    <w:rsid w:val="00B7052A"/>
    <w:rsid w:val="00B72957"/>
    <w:rsid w:val="00B746ED"/>
    <w:rsid w:val="00B8009A"/>
    <w:rsid w:val="00B80D4F"/>
    <w:rsid w:val="00B85164"/>
    <w:rsid w:val="00B9151C"/>
    <w:rsid w:val="00B97801"/>
    <w:rsid w:val="00BA20C4"/>
    <w:rsid w:val="00BA3053"/>
    <w:rsid w:val="00BA4FA6"/>
    <w:rsid w:val="00BB0119"/>
    <w:rsid w:val="00BB0214"/>
    <w:rsid w:val="00BC0246"/>
    <w:rsid w:val="00BC31A6"/>
    <w:rsid w:val="00BC66BD"/>
    <w:rsid w:val="00BE4B48"/>
    <w:rsid w:val="00BE6028"/>
    <w:rsid w:val="00BF4D0D"/>
    <w:rsid w:val="00C03887"/>
    <w:rsid w:val="00C04248"/>
    <w:rsid w:val="00C05E76"/>
    <w:rsid w:val="00C130B0"/>
    <w:rsid w:val="00C14B67"/>
    <w:rsid w:val="00C14F29"/>
    <w:rsid w:val="00C16186"/>
    <w:rsid w:val="00C16BB5"/>
    <w:rsid w:val="00C265A8"/>
    <w:rsid w:val="00C26887"/>
    <w:rsid w:val="00C27927"/>
    <w:rsid w:val="00C332E4"/>
    <w:rsid w:val="00C345E2"/>
    <w:rsid w:val="00C37F43"/>
    <w:rsid w:val="00C42984"/>
    <w:rsid w:val="00C46681"/>
    <w:rsid w:val="00C46C6C"/>
    <w:rsid w:val="00C46EF2"/>
    <w:rsid w:val="00C53A10"/>
    <w:rsid w:val="00C542AF"/>
    <w:rsid w:val="00C54928"/>
    <w:rsid w:val="00C55DDD"/>
    <w:rsid w:val="00C57863"/>
    <w:rsid w:val="00C76555"/>
    <w:rsid w:val="00C76B4F"/>
    <w:rsid w:val="00C80331"/>
    <w:rsid w:val="00C8165C"/>
    <w:rsid w:val="00CA10AA"/>
    <w:rsid w:val="00CA3B75"/>
    <w:rsid w:val="00CB2B2E"/>
    <w:rsid w:val="00CD65FA"/>
    <w:rsid w:val="00CE6D8B"/>
    <w:rsid w:val="00CF1317"/>
    <w:rsid w:val="00D036EF"/>
    <w:rsid w:val="00D07FFB"/>
    <w:rsid w:val="00D11250"/>
    <w:rsid w:val="00D15C48"/>
    <w:rsid w:val="00D22F49"/>
    <w:rsid w:val="00D36111"/>
    <w:rsid w:val="00D42252"/>
    <w:rsid w:val="00D472A2"/>
    <w:rsid w:val="00D61E16"/>
    <w:rsid w:val="00D62B82"/>
    <w:rsid w:val="00D67404"/>
    <w:rsid w:val="00D706C3"/>
    <w:rsid w:val="00D73F7D"/>
    <w:rsid w:val="00D80F6A"/>
    <w:rsid w:val="00D85135"/>
    <w:rsid w:val="00D85148"/>
    <w:rsid w:val="00D9502E"/>
    <w:rsid w:val="00D9647D"/>
    <w:rsid w:val="00D977A4"/>
    <w:rsid w:val="00DA019C"/>
    <w:rsid w:val="00DA073F"/>
    <w:rsid w:val="00DA3675"/>
    <w:rsid w:val="00DB532E"/>
    <w:rsid w:val="00DB669E"/>
    <w:rsid w:val="00DC34D2"/>
    <w:rsid w:val="00DD5E83"/>
    <w:rsid w:val="00DD7466"/>
    <w:rsid w:val="00DE4037"/>
    <w:rsid w:val="00E01CE3"/>
    <w:rsid w:val="00E05228"/>
    <w:rsid w:val="00E116CE"/>
    <w:rsid w:val="00E11FCA"/>
    <w:rsid w:val="00E133C1"/>
    <w:rsid w:val="00E15F88"/>
    <w:rsid w:val="00E321A5"/>
    <w:rsid w:val="00E32E60"/>
    <w:rsid w:val="00E35188"/>
    <w:rsid w:val="00E408AE"/>
    <w:rsid w:val="00E40FE6"/>
    <w:rsid w:val="00E46297"/>
    <w:rsid w:val="00E4663B"/>
    <w:rsid w:val="00E6397D"/>
    <w:rsid w:val="00E64CC5"/>
    <w:rsid w:val="00E75065"/>
    <w:rsid w:val="00E758C1"/>
    <w:rsid w:val="00E80DEB"/>
    <w:rsid w:val="00E83317"/>
    <w:rsid w:val="00E8404D"/>
    <w:rsid w:val="00E8736B"/>
    <w:rsid w:val="00E90656"/>
    <w:rsid w:val="00E93E59"/>
    <w:rsid w:val="00E94C6F"/>
    <w:rsid w:val="00E96843"/>
    <w:rsid w:val="00E970D6"/>
    <w:rsid w:val="00EA09C0"/>
    <w:rsid w:val="00EA722B"/>
    <w:rsid w:val="00EB1FF2"/>
    <w:rsid w:val="00EB2F94"/>
    <w:rsid w:val="00EC1311"/>
    <w:rsid w:val="00EC2DF8"/>
    <w:rsid w:val="00EC7888"/>
    <w:rsid w:val="00ED25B7"/>
    <w:rsid w:val="00ED3C50"/>
    <w:rsid w:val="00EE0047"/>
    <w:rsid w:val="00EE404A"/>
    <w:rsid w:val="00EF0DE3"/>
    <w:rsid w:val="00EF3744"/>
    <w:rsid w:val="00EF583B"/>
    <w:rsid w:val="00F00B8B"/>
    <w:rsid w:val="00F02902"/>
    <w:rsid w:val="00F066BE"/>
    <w:rsid w:val="00F1065D"/>
    <w:rsid w:val="00F25BA7"/>
    <w:rsid w:val="00F275CF"/>
    <w:rsid w:val="00F33CE9"/>
    <w:rsid w:val="00F3511A"/>
    <w:rsid w:val="00F411C6"/>
    <w:rsid w:val="00F50442"/>
    <w:rsid w:val="00F620B9"/>
    <w:rsid w:val="00F62A74"/>
    <w:rsid w:val="00F63A5B"/>
    <w:rsid w:val="00F63FDC"/>
    <w:rsid w:val="00F6407B"/>
    <w:rsid w:val="00F64CD7"/>
    <w:rsid w:val="00F808A1"/>
    <w:rsid w:val="00F83107"/>
    <w:rsid w:val="00F97954"/>
    <w:rsid w:val="00FA0D03"/>
    <w:rsid w:val="00FA435A"/>
    <w:rsid w:val="00FB3DAB"/>
    <w:rsid w:val="00FB3F7F"/>
    <w:rsid w:val="00FB6DDC"/>
    <w:rsid w:val="00FC7CA3"/>
    <w:rsid w:val="00FD4B24"/>
    <w:rsid w:val="00FE0723"/>
    <w:rsid w:val="00FF08A6"/>
    <w:rsid w:val="00FF0E51"/>
    <w:rsid w:val="00FF3137"/>
    <w:rsid w:val="00FF32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511A"/>
    <w:pPr>
      <w:jc w:val="both"/>
    </w:pPr>
  </w:style>
  <w:style w:type="paragraph" w:styleId="berschrift1">
    <w:name w:val="heading 1"/>
    <w:basedOn w:val="Standard"/>
    <w:next w:val="Standard"/>
    <w:link w:val="berschrift1Zchn"/>
    <w:uiPriority w:val="9"/>
    <w:qFormat/>
    <w:rsid w:val="00282EEB"/>
    <w:pPr>
      <w:keepNext/>
      <w:keepLines/>
      <w:pageBreakBefore/>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33B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2EEB"/>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0933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33B5"/>
  </w:style>
  <w:style w:type="paragraph" w:styleId="Fuzeile">
    <w:name w:val="footer"/>
    <w:basedOn w:val="Standard"/>
    <w:link w:val="FuzeileZchn"/>
    <w:uiPriority w:val="99"/>
    <w:unhideWhenUsed/>
    <w:rsid w:val="000933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33B5"/>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33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Inhaltsverzeichnisberschrift">
    <w:name w:val="TOC Heading"/>
    <w:basedOn w:val="berschrift1"/>
    <w:next w:val="Standard"/>
    <w:uiPriority w:val="39"/>
    <w:unhideWhenUsed/>
    <w:qFormat/>
    <w:rsid w:val="009B7A14"/>
    <w:pPr>
      <w:pageBreakBefore w:val="0"/>
      <w:numPr>
        <w:numId w:val="0"/>
      </w:numPr>
      <w:outlineLvl w:val="9"/>
    </w:pPr>
    <w:rPr>
      <w:lang w:eastAsia="de-DE"/>
    </w:rPr>
  </w:style>
  <w:style w:type="paragraph" w:styleId="Verzeichnis1">
    <w:name w:val="toc 1"/>
    <w:basedOn w:val="Standard"/>
    <w:next w:val="Standard"/>
    <w:autoRedefine/>
    <w:uiPriority w:val="39"/>
    <w:unhideWhenUsed/>
    <w:rsid w:val="003A0797"/>
    <w:pPr>
      <w:tabs>
        <w:tab w:val="left" w:pos="440"/>
        <w:tab w:val="right" w:leader="dot" w:pos="8777"/>
      </w:tabs>
      <w:spacing w:after="120" w:line="240" w:lineRule="auto"/>
    </w:pPr>
  </w:style>
  <w:style w:type="paragraph" w:styleId="Verzeichnis2">
    <w:name w:val="toc 2"/>
    <w:basedOn w:val="Standard"/>
    <w:next w:val="Standard"/>
    <w:autoRedefine/>
    <w:uiPriority w:val="39"/>
    <w:unhideWhenUsed/>
    <w:rsid w:val="003A0797"/>
    <w:pPr>
      <w:spacing w:after="0" w:line="240" w:lineRule="auto"/>
      <w:ind w:left="221"/>
    </w:pPr>
  </w:style>
  <w:style w:type="paragraph" w:styleId="Verzeichnis3">
    <w:name w:val="toc 3"/>
    <w:basedOn w:val="Standard"/>
    <w:next w:val="Standard"/>
    <w:autoRedefine/>
    <w:uiPriority w:val="39"/>
    <w:unhideWhenUsed/>
    <w:rsid w:val="003A0797"/>
    <w:pPr>
      <w:tabs>
        <w:tab w:val="left" w:pos="1320"/>
        <w:tab w:val="right" w:leader="dot" w:pos="8777"/>
      </w:tabs>
      <w:spacing w:after="0" w:line="240" w:lineRule="auto"/>
      <w:ind w:left="442"/>
    </w:p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0B327C"/>
    <w:pPr>
      <w:spacing w:after="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371B7C"/>
    <w:pPr>
      <w:keepNext/>
      <w:keepLines/>
      <w:pageBreakBefore/>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E35188"/>
    <w:pPr>
      <w:tabs>
        <w:tab w:val="left" w:pos="22680"/>
      </w:tabs>
      <w:spacing w:after="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F3511A"/>
    <w:pPr>
      <w:ind w:left="1247" w:hanging="1247"/>
    </w:pPr>
    <w:rPr>
      <w:b/>
      <w:bCs/>
      <w:color w:val="4F81BD" w:themeColor="accent1"/>
      <w:sz w:val="22"/>
      <w:szCs w:val="18"/>
    </w:rPr>
  </w:style>
  <w:style w:type="paragraph" w:customStyle="1" w:styleId="BeschriftungdienichtinsVerzeichniskommt">
    <w:name w:val="Beschriftung die nicht ins Verzeichnis kommt"/>
    <w:basedOn w:val="Beschriftung"/>
    <w:qFormat/>
    <w:rsid w:val="000960C9"/>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jc w:val="left"/>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511A"/>
    <w:pPr>
      <w:jc w:val="both"/>
    </w:pPr>
  </w:style>
  <w:style w:type="paragraph" w:styleId="berschrift1">
    <w:name w:val="heading 1"/>
    <w:basedOn w:val="Standard"/>
    <w:next w:val="Standard"/>
    <w:link w:val="berschrift1Zchn"/>
    <w:uiPriority w:val="9"/>
    <w:qFormat/>
    <w:rsid w:val="00282EEB"/>
    <w:pPr>
      <w:keepNext/>
      <w:keepLines/>
      <w:pageBreakBefore/>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933B5"/>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933B5"/>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933B5"/>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0933B5"/>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933B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933B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933B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933B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2EEB"/>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nhideWhenUsed/>
    <w:rsid w:val="000933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33B5"/>
  </w:style>
  <w:style w:type="paragraph" w:styleId="Fuzeile">
    <w:name w:val="footer"/>
    <w:basedOn w:val="Standard"/>
    <w:link w:val="FuzeileZchn"/>
    <w:uiPriority w:val="99"/>
    <w:unhideWhenUsed/>
    <w:rsid w:val="000933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33B5"/>
  </w:style>
  <w:style w:type="character" w:customStyle="1" w:styleId="berschrift2Zchn">
    <w:name w:val="Überschrift 2 Zchn"/>
    <w:basedOn w:val="Absatz-Standardschriftart"/>
    <w:link w:val="berschrift2"/>
    <w:uiPriority w:val="9"/>
    <w:rsid w:val="000933B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933B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933B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0933B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933B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93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93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933B5"/>
    <w:rPr>
      <w:rFonts w:asciiTheme="majorHAnsi" w:eastAsiaTheme="majorEastAsia" w:hAnsiTheme="majorHAnsi" w:cstheme="majorBidi"/>
      <w:i/>
      <w:iCs/>
      <w:color w:val="404040" w:themeColor="text1" w:themeTint="BF"/>
      <w:sz w:val="20"/>
      <w:szCs w:val="20"/>
    </w:rPr>
  </w:style>
  <w:style w:type="paragraph" w:styleId="Endnotentext">
    <w:name w:val="endnote text"/>
    <w:basedOn w:val="Standard"/>
    <w:link w:val="EndnotentextZchn"/>
    <w:uiPriority w:val="99"/>
    <w:semiHidden/>
    <w:unhideWhenUsed/>
    <w:rsid w:val="0096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65969"/>
    <w:rPr>
      <w:sz w:val="20"/>
      <w:szCs w:val="20"/>
    </w:rPr>
  </w:style>
  <w:style w:type="character" w:styleId="Endnotenzeichen">
    <w:name w:val="endnote reference"/>
    <w:basedOn w:val="Absatz-Standardschriftart"/>
    <w:uiPriority w:val="99"/>
    <w:semiHidden/>
    <w:unhideWhenUsed/>
    <w:rsid w:val="00965969"/>
    <w:rPr>
      <w:vertAlign w:val="superscript"/>
    </w:rPr>
  </w:style>
  <w:style w:type="paragraph" w:styleId="Funotentext">
    <w:name w:val="footnote text"/>
    <w:basedOn w:val="Standard"/>
    <w:link w:val="FunotentextZchn"/>
    <w:uiPriority w:val="99"/>
    <w:semiHidden/>
    <w:unhideWhenUsed/>
    <w:rsid w:val="0096596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65969"/>
    <w:rPr>
      <w:sz w:val="20"/>
      <w:szCs w:val="20"/>
    </w:rPr>
  </w:style>
  <w:style w:type="character" w:styleId="Funotenzeichen">
    <w:name w:val="footnote reference"/>
    <w:basedOn w:val="Absatz-Standardschriftart"/>
    <w:uiPriority w:val="99"/>
    <w:semiHidden/>
    <w:unhideWhenUsed/>
    <w:rsid w:val="00965969"/>
    <w:rPr>
      <w:vertAlign w:val="superscript"/>
    </w:rPr>
  </w:style>
  <w:style w:type="paragraph" w:styleId="Literaturverzeichnis">
    <w:name w:val="Bibliography"/>
    <w:basedOn w:val="Standard"/>
    <w:next w:val="Standard"/>
    <w:uiPriority w:val="37"/>
    <w:unhideWhenUsed/>
    <w:rsid w:val="00573F07"/>
    <w:pPr>
      <w:tabs>
        <w:tab w:val="left" w:pos="384"/>
      </w:tabs>
      <w:spacing w:after="0" w:line="240" w:lineRule="auto"/>
      <w:ind w:left="384" w:hanging="384"/>
    </w:pPr>
  </w:style>
  <w:style w:type="paragraph" w:styleId="Inhaltsverzeichnisberschrift">
    <w:name w:val="TOC Heading"/>
    <w:basedOn w:val="berschrift1"/>
    <w:next w:val="Standard"/>
    <w:uiPriority w:val="39"/>
    <w:unhideWhenUsed/>
    <w:qFormat/>
    <w:rsid w:val="009B7A14"/>
    <w:pPr>
      <w:pageBreakBefore w:val="0"/>
      <w:numPr>
        <w:numId w:val="0"/>
      </w:numPr>
      <w:outlineLvl w:val="9"/>
    </w:pPr>
    <w:rPr>
      <w:lang w:eastAsia="de-DE"/>
    </w:rPr>
  </w:style>
  <w:style w:type="paragraph" w:styleId="Verzeichnis1">
    <w:name w:val="toc 1"/>
    <w:basedOn w:val="Standard"/>
    <w:next w:val="Standard"/>
    <w:autoRedefine/>
    <w:uiPriority w:val="39"/>
    <w:unhideWhenUsed/>
    <w:rsid w:val="003A0797"/>
    <w:pPr>
      <w:tabs>
        <w:tab w:val="left" w:pos="440"/>
        <w:tab w:val="right" w:leader="dot" w:pos="8777"/>
      </w:tabs>
      <w:spacing w:after="120" w:line="240" w:lineRule="auto"/>
    </w:pPr>
  </w:style>
  <w:style w:type="paragraph" w:styleId="Verzeichnis2">
    <w:name w:val="toc 2"/>
    <w:basedOn w:val="Standard"/>
    <w:next w:val="Standard"/>
    <w:autoRedefine/>
    <w:uiPriority w:val="39"/>
    <w:unhideWhenUsed/>
    <w:rsid w:val="003A0797"/>
    <w:pPr>
      <w:spacing w:after="0" w:line="240" w:lineRule="auto"/>
      <w:ind w:left="221"/>
    </w:pPr>
  </w:style>
  <w:style w:type="paragraph" w:styleId="Verzeichnis3">
    <w:name w:val="toc 3"/>
    <w:basedOn w:val="Standard"/>
    <w:next w:val="Standard"/>
    <w:autoRedefine/>
    <w:uiPriority w:val="39"/>
    <w:unhideWhenUsed/>
    <w:rsid w:val="003A0797"/>
    <w:pPr>
      <w:tabs>
        <w:tab w:val="left" w:pos="1320"/>
        <w:tab w:val="right" w:leader="dot" w:pos="8777"/>
      </w:tabs>
      <w:spacing w:after="0" w:line="240" w:lineRule="auto"/>
      <w:ind w:left="442"/>
    </w:pPr>
  </w:style>
  <w:style w:type="character" w:styleId="Hyperlink">
    <w:name w:val="Hyperlink"/>
    <w:basedOn w:val="Absatz-Standardschriftart"/>
    <w:uiPriority w:val="99"/>
    <w:unhideWhenUsed/>
    <w:rsid w:val="009B7A14"/>
    <w:rPr>
      <w:color w:val="0000FF" w:themeColor="hyperlink"/>
      <w:u w:val="single"/>
    </w:rPr>
  </w:style>
  <w:style w:type="paragraph" w:styleId="Sprechblasentext">
    <w:name w:val="Balloon Text"/>
    <w:basedOn w:val="Standard"/>
    <w:link w:val="SprechblasentextZchn"/>
    <w:uiPriority w:val="99"/>
    <w:semiHidden/>
    <w:unhideWhenUsed/>
    <w:rsid w:val="009B7A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14"/>
    <w:rPr>
      <w:rFonts w:ascii="Tahoma" w:hAnsi="Tahoma" w:cs="Tahoma"/>
      <w:sz w:val="16"/>
      <w:szCs w:val="16"/>
    </w:rPr>
  </w:style>
  <w:style w:type="paragraph" w:styleId="Textkrper">
    <w:name w:val="Body Text"/>
    <w:basedOn w:val="Standard"/>
    <w:link w:val="TextkrperZchn"/>
    <w:semiHidden/>
    <w:rsid w:val="00751AF3"/>
    <w:pPr>
      <w:tabs>
        <w:tab w:val="left" w:pos="1134"/>
        <w:tab w:val="left" w:pos="2268"/>
      </w:tabs>
      <w:spacing w:after="0" w:line="280" w:lineRule="atLeast"/>
    </w:pPr>
    <w:rPr>
      <w:rFonts w:ascii="Arial" w:eastAsia="Times New Roman" w:hAnsi="Arial" w:cs="Times New Roman"/>
      <w:b/>
      <w:sz w:val="22"/>
      <w:szCs w:val="20"/>
      <w:lang w:eastAsia="de-DE"/>
    </w:rPr>
  </w:style>
  <w:style w:type="paragraph" w:styleId="Abbildungsverzeichnis">
    <w:name w:val="table of figures"/>
    <w:basedOn w:val="Standard"/>
    <w:next w:val="Standard"/>
    <w:uiPriority w:val="99"/>
    <w:unhideWhenUsed/>
    <w:rsid w:val="000B327C"/>
    <w:pPr>
      <w:spacing w:after="0"/>
    </w:pPr>
  </w:style>
  <w:style w:type="character" w:customStyle="1" w:styleId="TextkrperZchn">
    <w:name w:val="Textkörper Zchn"/>
    <w:basedOn w:val="Absatz-Standardschriftart"/>
    <w:link w:val="Textkrper"/>
    <w:semiHidden/>
    <w:rsid w:val="00751AF3"/>
    <w:rPr>
      <w:rFonts w:ascii="Arial" w:eastAsia="Times New Roman" w:hAnsi="Arial" w:cs="Times New Roman"/>
      <w:b/>
      <w:szCs w:val="20"/>
      <w:lang w:eastAsia="de-DE"/>
    </w:rPr>
  </w:style>
  <w:style w:type="character" w:styleId="Zeilennummer">
    <w:name w:val="line number"/>
    <w:basedOn w:val="Absatz-Standardschriftart"/>
    <w:uiPriority w:val="99"/>
    <w:semiHidden/>
    <w:unhideWhenUsed/>
    <w:rsid w:val="003C2727"/>
  </w:style>
  <w:style w:type="paragraph" w:customStyle="1" w:styleId="Anhnge">
    <w:name w:val="Anhänge"/>
    <w:basedOn w:val="Standard"/>
    <w:next w:val="Standard"/>
    <w:qFormat/>
    <w:rsid w:val="00371B7C"/>
    <w:pPr>
      <w:keepNext/>
      <w:keepLines/>
      <w:pageBreakBefore/>
      <w:numPr>
        <w:numId w:val="6"/>
      </w:numPr>
      <w:spacing w:before="480" w:after="0"/>
      <w:ind w:left="357" w:hanging="357"/>
    </w:pPr>
    <w:rPr>
      <w:rFonts w:asciiTheme="majorHAnsi" w:eastAsiaTheme="majorEastAsia" w:hAnsiTheme="majorHAnsi" w:cstheme="majorBidi"/>
      <w:b/>
      <w:bCs/>
      <w:color w:val="365F91" w:themeColor="accent1" w:themeShade="BF"/>
      <w:sz w:val="28"/>
      <w:szCs w:val="28"/>
    </w:rPr>
  </w:style>
  <w:style w:type="paragraph" w:styleId="Rechtsgrundlagenverzeichnis">
    <w:name w:val="table of authorities"/>
    <w:basedOn w:val="Standard"/>
    <w:next w:val="Standard"/>
    <w:uiPriority w:val="99"/>
    <w:unhideWhenUsed/>
    <w:rsid w:val="00E35188"/>
    <w:pPr>
      <w:tabs>
        <w:tab w:val="left" w:pos="22680"/>
      </w:tabs>
      <w:spacing w:after="0"/>
    </w:pPr>
  </w:style>
  <w:style w:type="paragraph" w:styleId="Listenabsatz">
    <w:name w:val="List Paragraph"/>
    <w:basedOn w:val="Standard"/>
    <w:uiPriority w:val="34"/>
    <w:qFormat/>
    <w:rsid w:val="00881CFB"/>
    <w:pPr>
      <w:ind w:left="720"/>
      <w:contextualSpacing/>
    </w:pPr>
  </w:style>
  <w:style w:type="character" w:styleId="BesuchterHyperlink">
    <w:name w:val="FollowedHyperlink"/>
    <w:basedOn w:val="Absatz-Standardschriftart"/>
    <w:uiPriority w:val="99"/>
    <w:semiHidden/>
    <w:unhideWhenUsed/>
    <w:rsid w:val="00D61E16"/>
    <w:rPr>
      <w:color w:val="800080" w:themeColor="followedHyperlink"/>
      <w:u w:val="single"/>
    </w:rPr>
  </w:style>
  <w:style w:type="character" w:styleId="SchwacherVerweis">
    <w:name w:val="Subtle Reference"/>
    <w:basedOn w:val="Absatz-Standardschriftart"/>
    <w:uiPriority w:val="31"/>
    <w:qFormat/>
    <w:rsid w:val="00611D1C"/>
    <w:rPr>
      <w:smallCaps/>
      <w:color w:val="C0504D" w:themeColor="accent2"/>
      <w:u w:val="single"/>
    </w:rPr>
  </w:style>
  <w:style w:type="paragraph" w:styleId="Beschriftung">
    <w:name w:val="caption"/>
    <w:basedOn w:val="Standard"/>
    <w:next w:val="Standard"/>
    <w:uiPriority w:val="35"/>
    <w:unhideWhenUsed/>
    <w:qFormat/>
    <w:rsid w:val="00F3511A"/>
    <w:pPr>
      <w:ind w:left="1247" w:hanging="1247"/>
    </w:pPr>
    <w:rPr>
      <w:b/>
      <w:bCs/>
      <w:color w:val="4F81BD" w:themeColor="accent1"/>
      <w:sz w:val="22"/>
      <w:szCs w:val="18"/>
    </w:rPr>
  </w:style>
  <w:style w:type="paragraph" w:customStyle="1" w:styleId="BeschriftungdienichtinsVerzeichniskommt">
    <w:name w:val="Beschriftung die nicht ins Verzeichnis kommt"/>
    <w:basedOn w:val="Beschriftung"/>
    <w:qFormat/>
    <w:rsid w:val="000960C9"/>
  </w:style>
  <w:style w:type="paragraph" w:styleId="Zitat">
    <w:name w:val="Quote"/>
    <w:basedOn w:val="Standard"/>
    <w:next w:val="Standard"/>
    <w:link w:val="ZitatZchn"/>
    <w:uiPriority w:val="29"/>
    <w:qFormat/>
    <w:rsid w:val="00703A9F"/>
    <w:pPr>
      <w:ind w:left="567" w:right="567"/>
    </w:pPr>
    <w:rPr>
      <w:i/>
      <w:iCs/>
      <w:color w:val="000000" w:themeColor="text1"/>
    </w:rPr>
  </w:style>
  <w:style w:type="character" w:customStyle="1" w:styleId="ZitatZchn">
    <w:name w:val="Zitat Zchn"/>
    <w:basedOn w:val="Absatz-Standardschriftart"/>
    <w:link w:val="Zitat"/>
    <w:uiPriority w:val="29"/>
    <w:rsid w:val="00703A9F"/>
    <w:rPr>
      <w:i/>
      <w:iCs/>
      <w:color w:val="000000" w:themeColor="text1"/>
    </w:rPr>
  </w:style>
  <w:style w:type="character" w:styleId="Platzhaltertext">
    <w:name w:val="Placeholder Text"/>
    <w:basedOn w:val="Absatz-Standardschriftart"/>
    <w:uiPriority w:val="99"/>
    <w:semiHidden/>
    <w:rsid w:val="00C265A8"/>
    <w:rPr>
      <w:color w:val="808080"/>
    </w:rPr>
  </w:style>
  <w:style w:type="character" w:styleId="IntensiverVerweis">
    <w:name w:val="Intense Reference"/>
    <w:basedOn w:val="Absatz-Standardschriftart"/>
    <w:uiPriority w:val="32"/>
    <w:qFormat/>
    <w:rsid w:val="00611D1C"/>
    <w:rPr>
      <w:b/>
      <w:bCs/>
      <w:smallCaps/>
      <w:color w:val="C0504D" w:themeColor="accent2"/>
      <w:spacing w:val="5"/>
      <w:u w:val="single"/>
    </w:rPr>
  </w:style>
  <w:style w:type="paragraph" w:styleId="StandardWeb">
    <w:name w:val="Normal (Web)"/>
    <w:basedOn w:val="Standard"/>
    <w:uiPriority w:val="99"/>
    <w:semiHidden/>
    <w:unhideWhenUsed/>
    <w:rsid w:val="0029574C"/>
    <w:pPr>
      <w:spacing w:before="100" w:beforeAutospacing="1" w:after="100" w:afterAutospacing="1" w:line="240" w:lineRule="auto"/>
      <w:jc w:val="left"/>
    </w:pPr>
    <w:rPr>
      <w:rFonts w:ascii="Times New Roman" w:eastAsiaTheme="minorEastAsia" w:hAnsi="Times New Roman" w:cs="Times New Roman"/>
      <w:lang w:eastAsia="de-DE"/>
    </w:rPr>
  </w:style>
  <w:style w:type="character" w:styleId="HTMLCode">
    <w:name w:val="HTML Code"/>
    <w:basedOn w:val="Absatz-Standardschriftart"/>
    <w:uiPriority w:val="99"/>
    <w:semiHidden/>
    <w:unhideWhenUsed/>
    <w:rsid w:val="002306BD"/>
    <w:rPr>
      <w:rFonts w:ascii="Courier New" w:eastAsia="Times New Roman" w:hAnsi="Courier New" w:cs="Courier New"/>
      <w:sz w:val="20"/>
      <w:szCs w:val="20"/>
    </w:rPr>
  </w:style>
  <w:style w:type="character" w:customStyle="1" w:styleId="CodeInline">
    <w:name w:val="Code Inline"/>
    <w:basedOn w:val="HTMLCode"/>
    <w:uiPriority w:val="1"/>
    <w:qFormat/>
    <w:rsid w:val="002306BD"/>
    <w:rPr>
      <w:rFonts w:ascii="Courier New" w:eastAsiaTheme="majorEastAsia" w:hAnsi="Courier New" w:cs="Courier New"/>
      <w:sz w:val="22"/>
      <w:szCs w:val="20"/>
    </w:rPr>
  </w:style>
  <w:style w:type="character" w:styleId="SchwacheHervorhebung">
    <w:name w:val="Subtle Emphasis"/>
    <w:basedOn w:val="Absatz-Standardschriftart"/>
    <w:uiPriority w:val="19"/>
    <w:qFormat/>
    <w:rsid w:val="008D4E65"/>
    <w:rPr>
      <w:i/>
      <w:iCs/>
      <w:color w:val="808080" w:themeColor="text1" w:themeTint="7F"/>
    </w:rPr>
  </w:style>
  <w:style w:type="character" w:styleId="Hervorhebung">
    <w:name w:val="Emphasis"/>
    <w:basedOn w:val="Absatz-Standardschriftart"/>
    <w:uiPriority w:val="20"/>
    <w:qFormat/>
    <w:rsid w:val="00611D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37451">
      <w:bodyDiv w:val="1"/>
      <w:marLeft w:val="0"/>
      <w:marRight w:val="0"/>
      <w:marTop w:val="0"/>
      <w:marBottom w:val="0"/>
      <w:divBdr>
        <w:top w:val="none" w:sz="0" w:space="0" w:color="auto"/>
        <w:left w:val="none" w:sz="0" w:space="0" w:color="auto"/>
        <w:bottom w:val="none" w:sz="0" w:space="0" w:color="auto"/>
        <w:right w:val="none" w:sz="0" w:space="0" w:color="auto"/>
      </w:divBdr>
    </w:div>
    <w:div w:id="150483927">
      <w:bodyDiv w:val="1"/>
      <w:marLeft w:val="0"/>
      <w:marRight w:val="0"/>
      <w:marTop w:val="0"/>
      <w:marBottom w:val="0"/>
      <w:divBdr>
        <w:top w:val="none" w:sz="0" w:space="0" w:color="auto"/>
        <w:left w:val="none" w:sz="0" w:space="0" w:color="auto"/>
        <w:bottom w:val="none" w:sz="0" w:space="0" w:color="auto"/>
        <w:right w:val="none" w:sz="0" w:space="0" w:color="auto"/>
      </w:divBdr>
    </w:div>
    <w:div w:id="231351616">
      <w:bodyDiv w:val="1"/>
      <w:marLeft w:val="0"/>
      <w:marRight w:val="0"/>
      <w:marTop w:val="0"/>
      <w:marBottom w:val="0"/>
      <w:divBdr>
        <w:top w:val="none" w:sz="0" w:space="0" w:color="auto"/>
        <w:left w:val="none" w:sz="0" w:space="0" w:color="auto"/>
        <w:bottom w:val="none" w:sz="0" w:space="0" w:color="auto"/>
        <w:right w:val="none" w:sz="0" w:space="0" w:color="auto"/>
      </w:divBdr>
    </w:div>
    <w:div w:id="502008538">
      <w:bodyDiv w:val="1"/>
      <w:marLeft w:val="0"/>
      <w:marRight w:val="0"/>
      <w:marTop w:val="0"/>
      <w:marBottom w:val="0"/>
      <w:divBdr>
        <w:top w:val="none" w:sz="0" w:space="0" w:color="auto"/>
        <w:left w:val="none" w:sz="0" w:space="0" w:color="auto"/>
        <w:bottom w:val="none" w:sz="0" w:space="0" w:color="auto"/>
        <w:right w:val="none" w:sz="0" w:space="0" w:color="auto"/>
      </w:divBdr>
    </w:div>
    <w:div w:id="772942028">
      <w:bodyDiv w:val="1"/>
      <w:marLeft w:val="0"/>
      <w:marRight w:val="0"/>
      <w:marTop w:val="0"/>
      <w:marBottom w:val="0"/>
      <w:divBdr>
        <w:top w:val="none" w:sz="0" w:space="0" w:color="auto"/>
        <w:left w:val="none" w:sz="0" w:space="0" w:color="auto"/>
        <w:bottom w:val="none" w:sz="0" w:space="0" w:color="auto"/>
        <w:right w:val="none" w:sz="0" w:space="0" w:color="auto"/>
      </w:divBdr>
    </w:div>
    <w:div w:id="811753838">
      <w:bodyDiv w:val="1"/>
      <w:marLeft w:val="0"/>
      <w:marRight w:val="0"/>
      <w:marTop w:val="0"/>
      <w:marBottom w:val="0"/>
      <w:divBdr>
        <w:top w:val="none" w:sz="0" w:space="0" w:color="auto"/>
        <w:left w:val="none" w:sz="0" w:space="0" w:color="auto"/>
        <w:bottom w:val="none" w:sz="0" w:space="0" w:color="auto"/>
        <w:right w:val="none" w:sz="0" w:space="0" w:color="auto"/>
      </w:divBdr>
    </w:div>
    <w:div w:id="186620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8B472-04CE-4C2C-9E06-F7011FB17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1787</Words>
  <Characters>11260</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Thales</Company>
  <LinksUpToDate>false</LinksUpToDate>
  <CharactersWithSpaces>13021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c104100</dc:creator>
  <cp:lastModifiedBy>Michael</cp:lastModifiedBy>
  <cp:revision>27</cp:revision>
  <cp:lastPrinted>2013-03-16T14:58:00Z</cp:lastPrinted>
  <dcterms:created xsi:type="dcterms:W3CDTF">2013-03-06T17:27:00Z</dcterms:created>
  <dcterms:modified xsi:type="dcterms:W3CDTF">2013-03-16T14:58:00Z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zotero-version="3.0.14"&gt;&lt;session id="wKCm7Xr3"/&gt;&lt;style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